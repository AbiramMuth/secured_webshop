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33D0C" w14:textId="5DDD0C15" w:rsidR="007F30AE" w:rsidRPr="000E7483" w:rsidRDefault="00422EEE" w:rsidP="000E7483">
      <w:pPr>
        <w:pStyle w:val="Titre"/>
      </w:pPr>
      <w:r>
        <w:t>P_APP</w:t>
      </w:r>
    </w:p>
    <w:p w14:paraId="702FC763" w14:textId="03A49736" w:rsidR="001D4577" w:rsidRPr="00AC2ACF" w:rsidRDefault="00AC2ACF" w:rsidP="00AC2ACF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A3D4" wp14:editId="00D4CC80">
            <wp:extent cx="5753100" cy="3124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2223" w14:textId="3D0D27C4" w:rsidR="007F30AE" w:rsidRPr="005F56B1" w:rsidRDefault="00382501" w:rsidP="000E7483">
      <w:pPr>
        <w:spacing w:before="2000"/>
        <w:jc w:val="center"/>
      </w:pPr>
      <w:r w:rsidRPr="005F56B1">
        <w:t>Muthulingam Abiram</w:t>
      </w:r>
      <w:r w:rsidR="007F30AE" w:rsidRPr="005F56B1">
        <w:t xml:space="preserve"> – C</w:t>
      </w:r>
      <w:r w:rsidRPr="005F56B1">
        <w:t>ID2A</w:t>
      </w:r>
    </w:p>
    <w:p w14:paraId="6A879E9C" w14:textId="71197813" w:rsidR="007F30AE" w:rsidRPr="00382501" w:rsidRDefault="00382501" w:rsidP="000E7483">
      <w:pPr>
        <w:jc w:val="center"/>
      </w:pPr>
      <w:r w:rsidRPr="00382501">
        <w:t>ETML - Vennes</w:t>
      </w:r>
    </w:p>
    <w:p w14:paraId="50EA09A4" w14:textId="0883E847" w:rsidR="007F30AE" w:rsidRPr="000E7483" w:rsidRDefault="00382501" w:rsidP="00AA3A92">
      <w:pPr>
        <w:jc w:val="center"/>
      </w:pPr>
      <w:r>
        <w:t xml:space="preserve">13.01.2025 </w:t>
      </w:r>
      <w:r w:rsidR="005F56B1">
        <w:t>– 14.03.2025</w:t>
      </w:r>
    </w:p>
    <w:p w14:paraId="3D80B38B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16941D0E" w14:textId="59691240" w:rsidR="00B23446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2883052" w:history="1">
        <w:r w:rsidR="00B23446" w:rsidRPr="00865ECD">
          <w:rPr>
            <w:rStyle w:val="Lienhypertexte"/>
            <w:noProof/>
          </w:rPr>
          <w:t>1</w:t>
        </w:r>
        <w:r w:rsidR="00B23446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B23446" w:rsidRPr="00865ECD">
          <w:rPr>
            <w:rStyle w:val="Lienhypertexte"/>
            <w:noProof/>
          </w:rPr>
          <w:t>Spécifications</w:t>
        </w:r>
        <w:r w:rsidR="00B23446">
          <w:rPr>
            <w:noProof/>
            <w:webHidden/>
          </w:rPr>
          <w:tab/>
        </w:r>
        <w:r w:rsidR="00B23446">
          <w:rPr>
            <w:noProof/>
            <w:webHidden/>
          </w:rPr>
          <w:fldChar w:fldCharType="begin"/>
        </w:r>
        <w:r w:rsidR="00B23446">
          <w:rPr>
            <w:noProof/>
            <w:webHidden/>
          </w:rPr>
          <w:instrText xml:space="preserve"> PAGEREF _Toc192883052 \h </w:instrText>
        </w:r>
        <w:r w:rsidR="00B23446">
          <w:rPr>
            <w:noProof/>
            <w:webHidden/>
          </w:rPr>
        </w:r>
        <w:r w:rsidR="00B23446">
          <w:rPr>
            <w:noProof/>
            <w:webHidden/>
          </w:rPr>
          <w:fldChar w:fldCharType="separate"/>
        </w:r>
        <w:r w:rsidR="00B23446">
          <w:rPr>
            <w:noProof/>
            <w:webHidden/>
          </w:rPr>
          <w:t>3</w:t>
        </w:r>
        <w:r w:rsidR="00B23446">
          <w:rPr>
            <w:noProof/>
            <w:webHidden/>
          </w:rPr>
          <w:fldChar w:fldCharType="end"/>
        </w:r>
      </w:hyperlink>
    </w:p>
    <w:p w14:paraId="4B2B68BE" w14:textId="6F37214E" w:rsidR="00B23446" w:rsidRDefault="00B234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883053" w:history="1">
        <w:r w:rsidRPr="00865ECD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65ECD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E25E0" w14:textId="330322CD" w:rsidR="00B23446" w:rsidRDefault="00B234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883054" w:history="1">
        <w:r w:rsidRPr="00865ECD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65ECD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DFEEF2" w14:textId="52134840" w:rsidR="00B23446" w:rsidRDefault="00B234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883055" w:history="1">
        <w:r w:rsidRPr="00865ECD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65ECD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DE9B52" w14:textId="329D40B5" w:rsidR="00B23446" w:rsidRDefault="00B2344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2883056" w:history="1">
        <w:r w:rsidRPr="00865ECD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865ECD">
          <w:rPr>
            <w:rStyle w:val="Lienhypertexte"/>
            <w:noProof/>
          </w:rPr>
          <w:t>Votre conceptualisation (schéma)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F977BA" w14:textId="0919ECFE" w:rsidR="00B23446" w:rsidRDefault="00B2344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2883057" w:history="1">
        <w:r w:rsidRPr="00865ECD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865ECD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72D35D" w14:textId="2824EE61" w:rsidR="00B23446" w:rsidRDefault="00B234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883058" w:history="1">
        <w:r w:rsidRPr="00865ECD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65ECD">
          <w:rPr>
            <w:rStyle w:val="Lienhypertexte"/>
            <w:noProof/>
          </w:rPr>
          <w:t>HTTPS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238ADA" w14:textId="5BA17F46" w:rsidR="00B23446" w:rsidRDefault="00B234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883059" w:history="1">
        <w:r w:rsidRPr="00865ECD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65ECD">
          <w:rPr>
            <w:rStyle w:val="Lienhypertexte"/>
            <w:noProof/>
          </w:rPr>
          <w:t>Profil du client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928E88" w14:textId="4E4EA588" w:rsidR="00B23446" w:rsidRDefault="00B234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883060" w:history="1">
        <w:r w:rsidRPr="00865ECD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65ECD">
          <w:rPr>
            <w:rStyle w:val="Lienhypertexte"/>
            <w:noProof/>
          </w:rPr>
          <w:t>Authentification par mot de passe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72E03B" w14:textId="06551DA3" w:rsidR="00B23446" w:rsidRDefault="00B234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883061" w:history="1">
        <w:r w:rsidRPr="00865ECD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65ECD">
          <w:rPr>
            <w:rStyle w:val="Lienhypertexte"/>
            <w:noProof/>
          </w:rPr>
          <w:t>Vérification du token JWT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112128" w14:textId="7ACEB24A" w:rsidR="00B23446" w:rsidRDefault="00B234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883062" w:history="1">
        <w:r w:rsidRPr="00865ECD">
          <w:rPr>
            <w:rStyle w:val="Lienhypertexte"/>
            <w:noProof/>
          </w:rPr>
          <w:t>3.5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65ECD">
          <w:rPr>
            <w:rStyle w:val="Lienhypertexte"/>
            <w:noProof/>
          </w:rPr>
          <w:t>Administration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31E0AF" w14:textId="75DE300D" w:rsidR="00B23446" w:rsidRDefault="00B234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883063" w:history="1">
        <w:r w:rsidRPr="00865ECD">
          <w:rPr>
            <w:rStyle w:val="Lienhypertexte"/>
            <w:noProof/>
          </w:rPr>
          <w:t>3.6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65ECD">
          <w:rPr>
            <w:rStyle w:val="Lienhypertexte"/>
            <w:noProof/>
          </w:rPr>
          <w:t>Protection contre les injections SQL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857BA9" w14:textId="0AC603F1" w:rsidR="00B23446" w:rsidRDefault="00B2344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2883064" w:history="1">
        <w:r w:rsidRPr="00865ECD">
          <w:rPr>
            <w:rStyle w:val="Lienhypertexte"/>
            <w:noProof/>
          </w:rPr>
          <w:t>3.7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865ECD">
          <w:rPr>
            <w:rStyle w:val="Lienhypertexte"/>
            <w:noProof/>
          </w:rPr>
          <w:t>Utilisation de bcrypt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E5ACF4" w14:textId="7260E2F9" w:rsidR="00B23446" w:rsidRDefault="00B2344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2883065" w:history="1">
        <w:r w:rsidRPr="00865ECD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865ECD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_Toc192883065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50038F" w14:textId="6728ED13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4A54DEE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2883052"/>
      <w:r w:rsidRPr="00932149">
        <w:lastRenderedPageBreak/>
        <w:t>Spécifications</w:t>
      </w:r>
      <w:bookmarkEnd w:id="0"/>
      <w:bookmarkEnd w:id="1"/>
      <w:bookmarkEnd w:id="2"/>
    </w:p>
    <w:p w14:paraId="14AB7A28" w14:textId="77777777" w:rsidR="008E53F9" w:rsidRPr="008E53F9" w:rsidRDefault="008E53F9" w:rsidP="008E53F9">
      <w:pPr>
        <w:pStyle w:val="Corpsdetexte"/>
      </w:pPr>
    </w:p>
    <w:p w14:paraId="117A0A14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92883053"/>
      <w:r>
        <w:t>T</w:t>
      </w:r>
      <w:r w:rsidR="00902523">
        <w:t>itr</w:t>
      </w:r>
      <w:r w:rsidR="0015167D">
        <w:t>e</w:t>
      </w:r>
      <w:bookmarkEnd w:id="5"/>
    </w:p>
    <w:p w14:paraId="11E167ED" w14:textId="77777777" w:rsidR="0015167D" w:rsidRPr="0015167D" w:rsidRDefault="0015167D" w:rsidP="0015167D">
      <w:pPr>
        <w:pStyle w:val="Retraitcorpsdetexte"/>
      </w:pPr>
    </w:p>
    <w:p w14:paraId="717C4010" w14:textId="3A80F2B5" w:rsidR="0015167D" w:rsidRDefault="00E01FF8" w:rsidP="0015167D">
      <w:pPr>
        <w:pStyle w:val="Retraitcorpsdetexte"/>
      </w:pPr>
      <w:r>
        <w:t>P_APP : Création d’un site d’e-commerce sécurisé (</w:t>
      </w:r>
      <w:proofErr w:type="spellStart"/>
      <w:r>
        <w:t>webstore</w:t>
      </w:r>
      <w:proofErr w:type="spellEnd"/>
      <w:r>
        <w:t>)</w:t>
      </w:r>
    </w:p>
    <w:p w14:paraId="603191E9" w14:textId="77777777" w:rsidR="00B23446" w:rsidRPr="00F664DF" w:rsidRDefault="00B23446" w:rsidP="0015167D">
      <w:pPr>
        <w:pStyle w:val="Retraitcorpsdetexte"/>
      </w:pPr>
    </w:p>
    <w:p w14:paraId="46B28738" w14:textId="77777777" w:rsidR="00753A51" w:rsidRDefault="00902523" w:rsidP="008E53F9">
      <w:pPr>
        <w:pStyle w:val="Titre2"/>
      </w:pPr>
      <w:bookmarkStart w:id="6" w:name="_Toc192883054"/>
      <w:r>
        <w:t>Description</w:t>
      </w:r>
      <w:bookmarkEnd w:id="6"/>
    </w:p>
    <w:p w14:paraId="49FA4E47" w14:textId="4506662A" w:rsidR="0015167D" w:rsidRDefault="00CA52C7" w:rsidP="00CA52C7">
      <w:pPr>
        <w:pStyle w:val="Retraitcorpsdetexte"/>
        <w:tabs>
          <w:tab w:val="clear" w:pos="4395"/>
          <w:tab w:val="left" w:pos="2025"/>
        </w:tabs>
      </w:pPr>
      <w:r>
        <w:t xml:space="preserve">L’objectif de ce projet et </w:t>
      </w:r>
      <w:r w:rsidR="00EF633F">
        <w:t xml:space="preserve">de réaliser une application e-commerce sécurisé, qui se concentre sur la page d’authentification (des clients et des administrateurs). </w:t>
      </w:r>
    </w:p>
    <w:p w14:paraId="64248534" w14:textId="77777777" w:rsidR="00354003" w:rsidRDefault="00354003" w:rsidP="00CA52C7">
      <w:pPr>
        <w:pStyle w:val="Retraitcorpsdetexte"/>
        <w:tabs>
          <w:tab w:val="clear" w:pos="4395"/>
          <w:tab w:val="left" w:pos="2025"/>
        </w:tabs>
      </w:pPr>
    </w:p>
    <w:p w14:paraId="5747B14A" w14:textId="0C05C891" w:rsidR="00354003" w:rsidRDefault="00354003" w:rsidP="00CA52C7">
      <w:pPr>
        <w:pStyle w:val="Retraitcorpsdetexte"/>
        <w:tabs>
          <w:tab w:val="clear" w:pos="4395"/>
          <w:tab w:val="left" w:pos="2025"/>
        </w:tabs>
      </w:pPr>
      <w:r>
        <w:t>Durant ce projet, il faudra rendre un rapport expliquant le code et le processus du développement de l’application, ainsi que le code permettant de voir l’application et de s’y connecter.</w:t>
      </w:r>
    </w:p>
    <w:p w14:paraId="13AD1C41" w14:textId="77777777" w:rsidR="00E01FF8" w:rsidRPr="0015167D" w:rsidRDefault="00E01FF8" w:rsidP="0015167D">
      <w:pPr>
        <w:pStyle w:val="Retraitcorpsdetexte"/>
      </w:pPr>
    </w:p>
    <w:p w14:paraId="0324D658" w14:textId="77777777" w:rsidR="0015167D" w:rsidRPr="00F664DF" w:rsidRDefault="0015167D" w:rsidP="0015167D">
      <w:pPr>
        <w:pStyle w:val="Retraitcorpsdetexte"/>
      </w:pPr>
    </w:p>
    <w:p w14:paraId="373FAF4F" w14:textId="77777777" w:rsidR="00753A51" w:rsidRDefault="00902523" w:rsidP="008E53F9">
      <w:pPr>
        <w:pStyle w:val="Titre2"/>
      </w:pPr>
      <w:bookmarkStart w:id="7" w:name="_Toc192883055"/>
      <w:r>
        <w:t>Matériel et logiciels à disposition</w:t>
      </w:r>
      <w:bookmarkEnd w:id="7"/>
    </w:p>
    <w:p w14:paraId="21352C2A" w14:textId="77777777" w:rsidR="0015167D" w:rsidRDefault="0015167D" w:rsidP="0015167D">
      <w:pPr>
        <w:pStyle w:val="Retraitcorpsdetexte"/>
      </w:pPr>
    </w:p>
    <w:p w14:paraId="6AA2D7E3" w14:textId="7F57AB63" w:rsidR="00E01FF8" w:rsidRDefault="004D4719" w:rsidP="004D4719">
      <w:pPr>
        <w:pStyle w:val="Retraitcorpsdetexte"/>
        <w:numPr>
          <w:ilvl w:val="0"/>
          <w:numId w:val="49"/>
        </w:numPr>
      </w:pPr>
      <w:r>
        <w:t>Internet</w:t>
      </w:r>
    </w:p>
    <w:p w14:paraId="1CE1542B" w14:textId="23D3367B" w:rsidR="004D4719" w:rsidRDefault="004D4719" w:rsidP="004D4719">
      <w:pPr>
        <w:pStyle w:val="Retraitcorpsdetexte"/>
        <w:numPr>
          <w:ilvl w:val="0"/>
          <w:numId w:val="49"/>
        </w:numPr>
      </w:pPr>
      <w:r>
        <w:t>Module I183</w:t>
      </w:r>
    </w:p>
    <w:p w14:paraId="37293307" w14:textId="3F5AC5D3" w:rsidR="00AC2ACF" w:rsidRDefault="00AC2ACF" w:rsidP="004D4719">
      <w:pPr>
        <w:pStyle w:val="Retraitcorpsdetexte"/>
        <w:numPr>
          <w:ilvl w:val="0"/>
          <w:numId w:val="49"/>
        </w:numPr>
      </w:pPr>
      <w:r>
        <w:t>Node.js</w:t>
      </w:r>
    </w:p>
    <w:p w14:paraId="52F1FFBE" w14:textId="72BA2290" w:rsidR="00AC2ACF" w:rsidRPr="0015167D" w:rsidRDefault="00152383" w:rsidP="004D4719">
      <w:pPr>
        <w:pStyle w:val="Retraitcorpsdetexte"/>
        <w:numPr>
          <w:ilvl w:val="0"/>
          <w:numId w:val="49"/>
        </w:numPr>
      </w:pPr>
      <w:r>
        <w:t>V</w:t>
      </w:r>
      <w:r w:rsidR="00AC2ACF">
        <w:t>isual</w:t>
      </w:r>
      <w:r>
        <w:t xml:space="preserve"> studio</w:t>
      </w:r>
    </w:p>
    <w:p w14:paraId="6F1AE0A2" w14:textId="77777777" w:rsidR="00F664DF" w:rsidRDefault="00F664DF" w:rsidP="00C75AEE">
      <w:pPr>
        <w:pStyle w:val="Retraitcorpsdetexte"/>
        <w:ind w:left="0"/>
      </w:pPr>
    </w:p>
    <w:p w14:paraId="56E68FEE" w14:textId="67C06DE7" w:rsidR="00A23D89" w:rsidRDefault="00A23D89">
      <w:r>
        <w:br w:type="page"/>
      </w:r>
    </w:p>
    <w:p w14:paraId="5C451B9F" w14:textId="77777777" w:rsidR="00A23D89" w:rsidRDefault="00A23D89" w:rsidP="00C75AEE">
      <w:pPr>
        <w:pStyle w:val="Retraitcorpsdetexte"/>
        <w:ind w:left="0"/>
      </w:pPr>
    </w:p>
    <w:p w14:paraId="099B8D4A" w14:textId="77777777" w:rsidR="00A23D89" w:rsidRPr="007F30AE" w:rsidRDefault="00A23D89" w:rsidP="00A23D89">
      <w:pPr>
        <w:pStyle w:val="Titre1"/>
      </w:pPr>
      <w:bookmarkStart w:id="8" w:name="_Toc192883056"/>
      <w:r>
        <w:t>Votre conceptualisation (schéma)</w:t>
      </w:r>
      <w:bookmarkEnd w:id="8"/>
    </w:p>
    <w:p w14:paraId="037E2238" w14:textId="76DACE27" w:rsidR="00A23D89" w:rsidRDefault="00A23D89" w:rsidP="00A23D89">
      <w:pPr>
        <w:pStyle w:val="Retraitcorpsdetexte"/>
        <w:ind w:left="0"/>
        <w:jc w:val="center"/>
      </w:pPr>
      <w:r>
        <w:rPr>
          <w:noProof/>
        </w:rPr>
        <w:drawing>
          <wp:inline distT="0" distB="0" distL="0" distR="0" wp14:anchorId="6843D7F9" wp14:editId="6CBE58F3">
            <wp:extent cx="5342255" cy="7666210"/>
            <wp:effectExtent l="0" t="0" r="0" b="0"/>
            <wp:docPr id="1181914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6" r="30377"/>
                    <a:stretch/>
                  </pic:blipFill>
                  <pic:spPr bwMode="auto">
                    <a:xfrm>
                      <a:off x="0" y="0"/>
                      <a:ext cx="5344693" cy="76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C37C5" w14:textId="77777777" w:rsidR="00A23D89" w:rsidRDefault="00A23D89" w:rsidP="00C75AEE">
      <w:pPr>
        <w:pStyle w:val="Retraitcorpsdetexte"/>
        <w:ind w:left="0"/>
      </w:pPr>
    </w:p>
    <w:p w14:paraId="5079FB9C" w14:textId="77777777" w:rsidR="00A23D89" w:rsidRDefault="00A23D89" w:rsidP="00C75AEE">
      <w:pPr>
        <w:pStyle w:val="Retraitcorpsdetexte"/>
        <w:ind w:left="0"/>
      </w:pPr>
    </w:p>
    <w:p w14:paraId="226A2728" w14:textId="77777777" w:rsidR="00A23D89" w:rsidRPr="00F664DF" w:rsidRDefault="00A23D89" w:rsidP="00C75AEE">
      <w:pPr>
        <w:pStyle w:val="Retraitcorpsdetexte"/>
        <w:ind w:left="0"/>
      </w:pPr>
    </w:p>
    <w:p w14:paraId="45B7DABD" w14:textId="4F1294B7" w:rsidR="00546BEA" w:rsidRDefault="007F30AE" w:rsidP="00C75AEE">
      <w:pPr>
        <w:pStyle w:val="Titre1"/>
      </w:pPr>
      <w:bookmarkStart w:id="9" w:name="_Toc532179964"/>
      <w:bookmarkStart w:id="10" w:name="_Toc165969648"/>
      <w:bookmarkStart w:id="11" w:name="_Toc192883057"/>
      <w:bookmarkEnd w:id="3"/>
      <w:bookmarkEnd w:id="4"/>
      <w:r w:rsidRPr="007F30AE">
        <w:lastRenderedPageBreak/>
        <w:t>Réalisation</w:t>
      </w:r>
      <w:bookmarkEnd w:id="9"/>
      <w:bookmarkEnd w:id="10"/>
      <w:bookmarkEnd w:id="11"/>
    </w:p>
    <w:p w14:paraId="37BAA5B6" w14:textId="5168653B" w:rsidR="00546BEA" w:rsidRDefault="00546BEA" w:rsidP="00C75AEE">
      <w:pPr>
        <w:pStyle w:val="Titre2"/>
      </w:pPr>
      <w:bookmarkStart w:id="12" w:name="_Toc192883058"/>
      <w:r>
        <w:t>HTTPS :</w:t>
      </w:r>
      <w:bookmarkEnd w:id="12"/>
      <w:r>
        <w:t xml:space="preserve"> </w:t>
      </w:r>
    </w:p>
    <w:p w14:paraId="0270ACFC" w14:textId="07B42049" w:rsidR="00546BEA" w:rsidRDefault="00546BEA" w:rsidP="00546BEA">
      <w:pPr>
        <w:pStyle w:val="Retraitcorpsdetexte"/>
      </w:pPr>
      <w:r>
        <w:t>Changement du port, qui sera le 443.</w:t>
      </w:r>
    </w:p>
    <w:p w14:paraId="5C44E81A" w14:textId="611C9FDC" w:rsidR="00546BEA" w:rsidRDefault="00546BEA" w:rsidP="00546BEA">
      <w:pPr>
        <w:pStyle w:val="Retraitcorpsdetexte"/>
      </w:pPr>
      <w:r w:rsidRPr="00546BEA">
        <w:rPr>
          <w:noProof/>
        </w:rPr>
        <w:drawing>
          <wp:inline distT="0" distB="0" distL="0" distR="0" wp14:anchorId="222D9729" wp14:editId="4A0CCA5F">
            <wp:extent cx="3448531" cy="80021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B6FF" w14:textId="77777777" w:rsidR="00546BEA" w:rsidRDefault="00546BEA" w:rsidP="00546BEA">
      <w:pPr>
        <w:pStyle w:val="Retraitcorpsdetexte"/>
      </w:pPr>
    </w:p>
    <w:p w14:paraId="6C800B05" w14:textId="77777777" w:rsidR="00546BEA" w:rsidRDefault="00546BEA" w:rsidP="00546BEA">
      <w:pPr>
        <w:pStyle w:val="Retraitcorpsdetexte"/>
      </w:pPr>
    </w:p>
    <w:p w14:paraId="478C81E6" w14:textId="77777777" w:rsidR="00546BEA" w:rsidRDefault="00546BEA" w:rsidP="00546BEA">
      <w:pPr>
        <w:pStyle w:val="Retraitcorpsdetexte"/>
      </w:pPr>
    </w:p>
    <w:p w14:paraId="5266EF82" w14:textId="2A8D26BA" w:rsidR="00546BEA" w:rsidRDefault="002F3586" w:rsidP="00546BEA">
      <w:pPr>
        <w:pStyle w:val="Retraitcorpsdetexte"/>
      </w:pPr>
      <w:r>
        <w:t xml:space="preserve">Génération du certificat </w:t>
      </w:r>
      <w:proofErr w:type="spellStart"/>
      <w:r>
        <w:t>ssl</w:t>
      </w:r>
      <w:proofErr w:type="spellEnd"/>
    </w:p>
    <w:p w14:paraId="7A58CEAB" w14:textId="75399FAB" w:rsidR="002F3586" w:rsidRDefault="002F3586" w:rsidP="002F3586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2F3586">
        <w:rPr>
          <w:lang w:val="en-US"/>
        </w:rPr>
        <w:t>openssl</w:t>
      </w:r>
      <w:proofErr w:type="spellEnd"/>
      <w:r w:rsidRPr="002F3586">
        <w:rPr>
          <w:lang w:val="en-US"/>
        </w:rPr>
        <w:t xml:space="preserve"> </w:t>
      </w:r>
      <w:proofErr w:type="spellStart"/>
      <w:r w:rsidRPr="002F3586">
        <w:rPr>
          <w:lang w:val="en-US"/>
        </w:rPr>
        <w:t>genpkey</w:t>
      </w:r>
      <w:proofErr w:type="spellEnd"/>
      <w:r w:rsidRPr="002F3586">
        <w:rPr>
          <w:lang w:val="en-US"/>
        </w:rPr>
        <w:t xml:space="preserve"> -algorithm RSA -out </w:t>
      </w:r>
      <w:proofErr w:type="spellStart"/>
      <w:r w:rsidRPr="002F3586">
        <w:rPr>
          <w:lang w:val="en-US"/>
        </w:rPr>
        <w:t>privkey.key</w:t>
      </w:r>
      <w:proofErr w:type="spellEnd"/>
    </w:p>
    <w:p w14:paraId="3E8B7B09" w14:textId="77777777" w:rsidR="002F3586" w:rsidRDefault="002F3586" w:rsidP="002F3586">
      <w:pPr>
        <w:pStyle w:val="Retraitcorpsdetexte"/>
        <w:rPr>
          <w:lang w:val="en-US"/>
        </w:rPr>
      </w:pPr>
    </w:p>
    <w:p w14:paraId="642F8893" w14:textId="31D150AF" w:rsidR="002F3586" w:rsidRDefault="002F3586" w:rsidP="002F3586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2F3586">
        <w:rPr>
          <w:lang w:val="en-US"/>
        </w:rPr>
        <w:t>openssl</w:t>
      </w:r>
      <w:proofErr w:type="spellEnd"/>
      <w:r w:rsidRPr="002F3586">
        <w:rPr>
          <w:lang w:val="en-US"/>
        </w:rPr>
        <w:t xml:space="preserve"> req -new -key </w:t>
      </w:r>
      <w:proofErr w:type="spellStart"/>
      <w:r w:rsidRPr="002F3586">
        <w:rPr>
          <w:lang w:val="en-US"/>
        </w:rPr>
        <w:t>privkey.key</w:t>
      </w:r>
      <w:proofErr w:type="spellEnd"/>
      <w:r w:rsidRPr="002F3586">
        <w:rPr>
          <w:lang w:val="en-US"/>
        </w:rPr>
        <w:t xml:space="preserve"> -out </w:t>
      </w:r>
      <w:proofErr w:type="spellStart"/>
      <w:r w:rsidRPr="002F3586">
        <w:rPr>
          <w:lang w:val="en-US"/>
        </w:rPr>
        <w:t>request.csr</w:t>
      </w:r>
      <w:proofErr w:type="spellEnd"/>
    </w:p>
    <w:p w14:paraId="53FD7822" w14:textId="77777777" w:rsidR="002F3586" w:rsidRDefault="002F3586" w:rsidP="002F3586">
      <w:pPr>
        <w:pStyle w:val="Paragraphedeliste"/>
        <w:rPr>
          <w:lang w:val="en-US"/>
        </w:rPr>
      </w:pPr>
    </w:p>
    <w:p w14:paraId="63DDEDED" w14:textId="7D9E2838" w:rsidR="002F3586" w:rsidRDefault="002F3586" w:rsidP="002F3586">
      <w:pPr>
        <w:pStyle w:val="Retraitcorpsdetexte"/>
        <w:ind w:left="1494"/>
        <w:rPr>
          <w:lang w:val="en-US"/>
        </w:rPr>
      </w:pPr>
      <w:r w:rsidRPr="002F3586">
        <w:rPr>
          <w:noProof/>
          <w:lang w:val="en-US"/>
        </w:rPr>
        <w:drawing>
          <wp:inline distT="0" distB="0" distL="0" distR="0" wp14:anchorId="3779D71E" wp14:editId="0C9AFD40">
            <wp:extent cx="3505200" cy="988451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639" cy="9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FF6C" w14:textId="77777777" w:rsidR="002F3586" w:rsidRDefault="002F3586" w:rsidP="002F3586">
      <w:pPr>
        <w:pStyle w:val="Paragraphedeliste"/>
        <w:rPr>
          <w:lang w:val="en-US"/>
        </w:rPr>
      </w:pPr>
    </w:p>
    <w:p w14:paraId="2DB7CEDF" w14:textId="56FA6D82" w:rsidR="002F3586" w:rsidRPr="002F3586" w:rsidRDefault="002F3586" w:rsidP="002F3586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2F3586">
        <w:rPr>
          <w:lang w:val="en-US"/>
        </w:rPr>
        <w:t>openssl</w:t>
      </w:r>
      <w:proofErr w:type="spellEnd"/>
      <w:r w:rsidRPr="002F3586">
        <w:rPr>
          <w:lang w:val="en-US"/>
        </w:rPr>
        <w:t xml:space="preserve"> x509 -req -in </w:t>
      </w:r>
      <w:proofErr w:type="spellStart"/>
      <w:r w:rsidRPr="002F3586">
        <w:rPr>
          <w:lang w:val="en-US"/>
        </w:rPr>
        <w:t>request.csr</w:t>
      </w:r>
      <w:proofErr w:type="spellEnd"/>
      <w:r w:rsidRPr="002F3586">
        <w:rPr>
          <w:lang w:val="en-US"/>
        </w:rPr>
        <w:t xml:space="preserve"> -</w:t>
      </w:r>
      <w:proofErr w:type="spellStart"/>
      <w:r w:rsidRPr="002F3586">
        <w:rPr>
          <w:lang w:val="en-US"/>
        </w:rPr>
        <w:t>signkey</w:t>
      </w:r>
      <w:proofErr w:type="spellEnd"/>
      <w:r w:rsidRPr="002F3586">
        <w:rPr>
          <w:lang w:val="en-US"/>
        </w:rPr>
        <w:t xml:space="preserve"> </w:t>
      </w:r>
      <w:proofErr w:type="spellStart"/>
      <w:r w:rsidRPr="002F3586">
        <w:rPr>
          <w:lang w:val="en-US"/>
        </w:rPr>
        <w:t>privkey.key</w:t>
      </w:r>
      <w:proofErr w:type="spellEnd"/>
      <w:r w:rsidRPr="002F3586">
        <w:rPr>
          <w:lang w:val="en-US"/>
        </w:rPr>
        <w:t xml:space="preserve"> -out certificate.crt -days 365</w:t>
      </w:r>
    </w:p>
    <w:p w14:paraId="46E44C80" w14:textId="77777777" w:rsidR="00546BEA" w:rsidRDefault="00546BEA" w:rsidP="00546BEA">
      <w:pPr>
        <w:pStyle w:val="Retraitcorpsdetexte"/>
        <w:rPr>
          <w:lang w:val="en-US"/>
        </w:rPr>
      </w:pPr>
    </w:p>
    <w:p w14:paraId="220B0ADB" w14:textId="77777777" w:rsidR="008F06F3" w:rsidRDefault="008F06F3" w:rsidP="00663EDC">
      <w:pPr>
        <w:pStyle w:val="Retraitcorpsdetexte"/>
        <w:ind w:left="0"/>
        <w:rPr>
          <w:lang w:val="en-US"/>
        </w:rPr>
      </w:pPr>
    </w:p>
    <w:p w14:paraId="17FA010D" w14:textId="77777777" w:rsidR="008F06F3" w:rsidRPr="002F3586" w:rsidRDefault="008F06F3" w:rsidP="00546BEA">
      <w:pPr>
        <w:pStyle w:val="Retraitcorpsdetexte"/>
        <w:rPr>
          <w:lang w:val="en-US"/>
        </w:rPr>
      </w:pPr>
    </w:p>
    <w:p w14:paraId="27203E8A" w14:textId="77777777" w:rsidR="00546BEA" w:rsidRPr="002F3586" w:rsidRDefault="00546BEA" w:rsidP="00546BEA">
      <w:pPr>
        <w:pStyle w:val="Retraitcorpsdetexte"/>
        <w:rPr>
          <w:lang w:val="en-US"/>
        </w:rPr>
      </w:pPr>
    </w:p>
    <w:p w14:paraId="3710EBAF" w14:textId="41ABC22E" w:rsidR="00546BEA" w:rsidRDefault="008F06F3" w:rsidP="00546BEA">
      <w:pPr>
        <w:pStyle w:val="Retraitcorpsdetexte"/>
        <w:rPr>
          <w:lang w:val="en-US"/>
        </w:rPr>
      </w:pPr>
      <w:proofErr w:type="spellStart"/>
      <w:r>
        <w:rPr>
          <w:lang w:val="en-US"/>
        </w:rPr>
        <w:t>Changement</w:t>
      </w:r>
      <w:proofErr w:type="spellEnd"/>
      <w:r>
        <w:rPr>
          <w:lang w:val="en-US"/>
        </w:rPr>
        <w:t xml:space="preserve"> http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https :</w:t>
      </w:r>
      <w:proofErr w:type="gramEnd"/>
      <w:r>
        <w:rPr>
          <w:lang w:val="en-US"/>
        </w:rPr>
        <w:t xml:space="preserve"> </w:t>
      </w:r>
    </w:p>
    <w:p w14:paraId="7AF37243" w14:textId="77777777" w:rsidR="008F06F3" w:rsidRDefault="008F06F3" w:rsidP="00546BEA">
      <w:pPr>
        <w:pStyle w:val="Retraitcorpsdetexte"/>
        <w:rPr>
          <w:lang w:val="en-US"/>
        </w:rPr>
      </w:pPr>
    </w:p>
    <w:p w14:paraId="30F182BE" w14:textId="74AC114A" w:rsidR="008F06F3" w:rsidRDefault="008F06F3" w:rsidP="00546BEA">
      <w:pPr>
        <w:pStyle w:val="Retraitcorpsdetexte"/>
        <w:rPr>
          <w:lang w:val="en-US"/>
        </w:rPr>
      </w:pPr>
      <w:r w:rsidRPr="008F06F3">
        <w:rPr>
          <w:noProof/>
          <w:lang w:val="en-US"/>
        </w:rPr>
        <w:drawing>
          <wp:inline distT="0" distB="0" distL="0" distR="0" wp14:anchorId="08202D76" wp14:editId="557CB8CB">
            <wp:extent cx="3496163" cy="1286054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F438" w14:textId="77777777" w:rsidR="008F06F3" w:rsidRDefault="008F06F3" w:rsidP="00546BEA">
      <w:pPr>
        <w:pStyle w:val="Retraitcorpsdetexte"/>
        <w:rPr>
          <w:lang w:val="en-US"/>
        </w:rPr>
      </w:pPr>
    </w:p>
    <w:p w14:paraId="539CAFF7" w14:textId="701B2DAA" w:rsidR="008F06F3" w:rsidRDefault="008F06F3" w:rsidP="00546BEA">
      <w:pPr>
        <w:pStyle w:val="Retraitcorpsdetexte"/>
        <w:rPr>
          <w:lang w:val="en-US"/>
        </w:rPr>
      </w:pPr>
      <w:r w:rsidRPr="008F06F3">
        <w:rPr>
          <w:noProof/>
          <w:lang w:val="en-US"/>
        </w:rPr>
        <w:drawing>
          <wp:inline distT="0" distB="0" distL="0" distR="0" wp14:anchorId="5DB3BB48" wp14:editId="73888C6E">
            <wp:extent cx="3506598" cy="528392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581" cy="5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BDE6" w14:textId="77777777" w:rsidR="008F06F3" w:rsidRDefault="008F06F3" w:rsidP="00663EDC">
      <w:pPr>
        <w:pStyle w:val="Retraitcorpsdetexte"/>
        <w:ind w:left="0"/>
      </w:pPr>
    </w:p>
    <w:p w14:paraId="412BFE98" w14:textId="77777777" w:rsidR="00C9068E" w:rsidRDefault="00C9068E" w:rsidP="00546BEA">
      <w:pPr>
        <w:pStyle w:val="Retraitcorpsdetexte"/>
      </w:pPr>
    </w:p>
    <w:p w14:paraId="0597A607" w14:textId="27E77947" w:rsidR="00E60CA5" w:rsidRDefault="00E60CA5" w:rsidP="00546BEA">
      <w:pPr>
        <w:pStyle w:val="Retraitcorpsdetexte"/>
      </w:pPr>
      <w:r>
        <w:t xml:space="preserve">Lien page login depuis </w:t>
      </w:r>
      <w:r w:rsidR="000452C6">
        <w:t xml:space="preserve">le </w:t>
      </w:r>
      <w:proofErr w:type="spellStart"/>
      <w:r>
        <w:t>controlleur</w:t>
      </w:r>
      <w:proofErr w:type="spellEnd"/>
    </w:p>
    <w:p w14:paraId="2BD876C0" w14:textId="3B21ADCA" w:rsidR="00E60CA5" w:rsidRDefault="00E60CA5" w:rsidP="00546BEA">
      <w:pPr>
        <w:pStyle w:val="Retraitcorpsdetexte"/>
      </w:pPr>
      <w:r w:rsidRPr="00E60CA5">
        <w:rPr>
          <w:noProof/>
        </w:rPr>
        <w:drawing>
          <wp:inline distT="0" distB="0" distL="0" distR="0" wp14:anchorId="161502A4" wp14:editId="3F130267">
            <wp:extent cx="4305901" cy="6477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B34A" w14:textId="33B33664" w:rsidR="00E60CA5" w:rsidRDefault="00E60CA5" w:rsidP="00546BEA">
      <w:pPr>
        <w:pStyle w:val="Retraitcorpsdetexte"/>
      </w:pPr>
      <w:r>
        <w:t xml:space="preserve">Définis le chemin </w:t>
      </w:r>
      <w:r w:rsidR="00EE7411">
        <w:t>où</w:t>
      </w:r>
      <w:r>
        <w:t xml:space="preserve"> se trouve le fichier html, puis root signifie la racine du projet. Le ‘.’ Signifie l’endroit </w:t>
      </w:r>
      <w:r w:rsidR="00EE7411">
        <w:t>où</w:t>
      </w:r>
      <w:r>
        <w:t xml:space="preserve"> on se trouve</w:t>
      </w:r>
      <w:r w:rsidR="00EE7411">
        <w:t>.</w:t>
      </w:r>
    </w:p>
    <w:p w14:paraId="1ECAC179" w14:textId="77777777" w:rsidR="00FA45D2" w:rsidRDefault="00FA45D2" w:rsidP="00546BEA">
      <w:pPr>
        <w:pStyle w:val="Retraitcorpsdetexte"/>
      </w:pPr>
    </w:p>
    <w:p w14:paraId="679A271A" w14:textId="421D8354" w:rsidR="00FA45D2" w:rsidRDefault="00FA45D2" w:rsidP="00546BEA">
      <w:pPr>
        <w:pStyle w:val="Retraitcorpsdetexte"/>
      </w:pPr>
      <w:r>
        <w:t xml:space="preserve">Lien page </w:t>
      </w:r>
      <w:proofErr w:type="spellStart"/>
      <w:r>
        <w:t>register</w:t>
      </w:r>
      <w:proofErr w:type="spellEnd"/>
      <w:r>
        <w:t xml:space="preserve"> depuis le </w:t>
      </w:r>
      <w:proofErr w:type="spellStart"/>
      <w:r>
        <w:t>controlleur</w:t>
      </w:r>
      <w:proofErr w:type="spellEnd"/>
    </w:p>
    <w:p w14:paraId="233528C3" w14:textId="797E90B6" w:rsidR="003B2D5D" w:rsidRDefault="003B2D5D" w:rsidP="00546BEA">
      <w:pPr>
        <w:pStyle w:val="Retraitcorpsdetexte"/>
      </w:pPr>
      <w:r w:rsidRPr="003B2D5D">
        <w:rPr>
          <w:noProof/>
        </w:rPr>
        <w:drawing>
          <wp:inline distT="0" distB="0" distL="0" distR="0" wp14:anchorId="0782986C" wp14:editId="381E15EA">
            <wp:extent cx="4496427" cy="77163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1BD7" w14:textId="77777777" w:rsidR="003B2D5D" w:rsidRDefault="003B2D5D" w:rsidP="00546BEA">
      <w:pPr>
        <w:pStyle w:val="Retraitcorpsdetexte"/>
      </w:pPr>
    </w:p>
    <w:p w14:paraId="33CC1B93" w14:textId="3729BD5E" w:rsidR="003B2D5D" w:rsidRDefault="003B2D5D" w:rsidP="003B2D5D">
      <w:pPr>
        <w:pStyle w:val="Retraitcorpsdetexte"/>
      </w:pPr>
      <w:r>
        <w:t xml:space="preserve">Lien page user depuis le </w:t>
      </w:r>
      <w:proofErr w:type="spellStart"/>
      <w:r>
        <w:t>controlleur</w:t>
      </w:r>
      <w:proofErr w:type="spellEnd"/>
    </w:p>
    <w:p w14:paraId="1CA9EAAB" w14:textId="77777777" w:rsidR="003B2D5D" w:rsidRDefault="003B2D5D" w:rsidP="00546BEA">
      <w:pPr>
        <w:pStyle w:val="Retraitcorpsdetexte"/>
      </w:pPr>
    </w:p>
    <w:p w14:paraId="34699F47" w14:textId="61D2CD1F" w:rsidR="003B2D5D" w:rsidRDefault="003B2D5D" w:rsidP="00546BEA">
      <w:pPr>
        <w:pStyle w:val="Retraitcorpsdetexte"/>
      </w:pPr>
      <w:r w:rsidRPr="003B2D5D">
        <w:rPr>
          <w:noProof/>
        </w:rPr>
        <w:drawing>
          <wp:inline distT="0" distB="0" distL="0" distR="0" wp14:anchorId="6F140A15" wp14:editId="6ED3B014">
            <wp:extent cx="4201111" cy="771633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534C" w14:textId="77777777" w:rsidR="003B2D5D" w:rsidRDefault="003B2D5D" w:rsidP="00546BEA">
      <w:pPr>
        <w:pStyle w:val="Retraitcorpsdetexte"/>
      </w:pPr>
    </w:p>
    <w:p w14:paraId="5ACE34CA" w14:textId="08E6F9DE" w:rsidR="003B2D5D" w:rsidRPr="00414DB1" w:rsidRDefault="00BE6124" w:rsidP="00546BEA">
      <w:pPr>
        <w:pStyle w:val="Retraitcorpsdetexte"/>
      </w:pPr>
      <w:r>
        <w:t xml:space="preserve">Création de la base de </w:t>
      </w:r>
      <w:r w:rsidR="00991B20">
        <w:t>données</w:t>
      </w:r>
      <w:r>
        <w:t xml:space="preserve"> dans phpMyAdmin</w:t>
      </w:r>
    </w:p>
    <w:p w14:paraId="56C2B7B9" w14:textId="35EE591D" w:rsidR="002F3586" w:rsidRPr="00414DB1" w:rsidRDefault="00BE6124" w:rsidP="00546BEA">
      <w:pPr>
        <w:pStyle w:val="Retraitcorpsdetexte"/>
      </w:pPr>
      <w:r w:rsidRPr="00BE6124">
        <w:rPr>
          <w:noProof/>
        </w:rPr>
        <w:drawing>
          <wp:inline distT="0" distB="0" distL="0" distR="0" wp14:anchorId="13DD6FDA" wp14:editId="3118A828">
            <wp:extent cx="1552792" cy="27626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CF0B" w14:textId="77777777" w:rsidR="002F3586" w:rsidRDefault="002F3586" w:rsidP="00546BEA">
      <w:pPr>
        <w:pStyle w:val="Retraitcorpsdetexte"/>
      </w:pPr>
    </w:p>
    <w:p w14:paraId="170B3E94" w14:textId="77777777" w:rsidR="00991B20" w:rsidRDefault="00991B20" w:rsidP="00546BEA">
      <w:pPr>
        <w:pStyle w:val="Retraitcorpsdetexte"/>
      </w:pPr>
    </w:p>
    <w:p w14:paraId="49F8503F" w14:textId="150D0801" w:rsidR="00991B20" w:rsidRDefault="00CF6C2A" w:rsidP="00546BEA">
      <w:pPr>
        <w:pStyle w:val="Retraitcorpsdetexte"/>
      </w:pPr>
      <w:r>
        <w:t xml:space="preserve">Connexion à </w:t>
      </w:r>
      <w:proofErr w:type="spellStart"/>
      <w:r>
        <w:t>mysql</w:t>
      </w:r>
      <w:proofErr w:type="spellEnd"/>
      <w:r>
        <w:t> :</w:t>
      </w:r>
    </w:p>
    <w:p w14:paraId="7467EFD4" w14:textId="08C881B4" w:rsidR="00CF6C2A" w:rsidRDefault="00CF6C2A" w:rsidP="00546BEA">
      <w:pPr>
        <w:pStyle w:val="Retraitcorpsdetexte"/>
      </w:pPr>
      <w:r w:rsidRPr="00CF6C2A">
        <w:rPr>
          <w:noProof/>
        </w:rPr>
        <w:drawing>
          <wp:inline distT="0" distB="0" distL="0" distR="0" wp14:anchorId="0F247989" wp14:editId="05573784">
            <wp:extent cx="3219899" cy="280074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10BB" w14:textId="77777777" w:rsidR="00CF6C2A" w:rsidRDefault="00CF6C2A" w:rsidP="00546BEA">
      <w:pPr>
        <w:pStyle w:val="Retraitcorpsdetexte"/>
      </w:pPr>
    </w:p>
    <w:p w14:paraId="71E13FC1" w14:textId="77777777" w:rsidR="001D02DE" w:rsidRDefault="001D02DE" w:rsidP="00546BEA">
      <w:pPr>
        <w:pStyle w:val="Retraitcorpsdetexte"/>
      </w:pPr>
    </w:p>
    <w:p w14:paraId="00CCE5A1" w14:textId="6B78617A" w:rsidR="00A23D89" w:rsidRDefault="00A23D89">
      <w:r>
        <w:br w:type="page"/>
      </w:r>
    </w:p>
    <w:p w14:paraId="044082E7" w14:textId="77777777" w:rsidR="007B0391" w:rsidRDefault="007B0391" w:rsidP="00546BEA">
      <w:pPr>
        <w:pStyle w:val="Retraitcorpsdetexte"/>
      </w:pPr>
    </w:p>
    <w:p w14:paraId="19637B0A" w14:textId="29F46184" w:rsidR="00F050D3" w:rsidRDefault="00663EDC" w:rsidP="00663EDC">
      <w:pPr>
        <w:pStyle w:val="Titre2"/>
      </w:pPr>
      <w:bookmarkStart w:id="13" w:name="_Toc192883059"/>
      <w:r>
        <w:t>Profil du client</w:t>
      </w:r>
      <w:r w:rsidR="00C75AEE">
        <w:t> :</w:t>
      </w:r>
      <w:bookmarkEnd w:id="13"/>
      <w:r w:rsidR="00C75AEE">
        <w:t xml:space="preserve"> </w:t>
      </w:r>
    </w:p>
    <w:p w14:paraId="0E9CFB8B" w14:textId="77777777" w:rsidR="00663EDC" w:rsidRDefault="00663EDC" w:rsidP="00546BEA">
      <w:pPr>
        <w:pStyle w:val="Retraitcorpsdetexte"/>
      </w:pPr>
    </w:p>
    <w:p w14:paraId="66FBE55B" w14:textId="1D386DBF" w:rsidR="00663EDC" w:rsidRDefault="00663EDC" w:rsidP="00546BEA">
      <w:pPr>
        <w:pStyle w:val="Retraitcorpsdetexte"/>
      </w:pPr>
      <w:r>
        <w:t xml:space="preserve">La page du profil du client, est une page qui affiche les données de l’utilisateur qui est connecté. Cette page affiche son </w:t>
      </w:r>
      <w:proofErr w:type="gramStart"/>
      <w:r>
        <w:t>email</w:t>
      </w:r>
      <w:proofErr w:type="gramEnd"/>
      <w:r>
        <w:t>, ainsi que son rôle.</w:t>
      </w:r>
    </w:p>
    <w:p w14:paraId="127BF155" w14:textId="5E93CBBC" w:rsidR="00663EDC" w:rsidRDefault="00663EDC" w:rsidP="00546BEA">
      <w:pPr>
        <w:pStyle w:val="Retraitcorpsdetexte"/>
      </w:pPr>
      <w:r>
        <w:t xml:space="preserve"> </w:t>
      </w:r>
    </w:p>
    <w:p w14:paraId="301DC4B3" w14:textId="376AAD02" w:rsidR="00F050D3" w:rsidRDefault="00663EDC" w:rsidP="00217BF0">
      <w:pPr>
        <w:pStyle w:val="Retraitcorpsdetexte"/>
        <w:jc w:val="center"/>
      </w:pPr>
      <w:r w:rsidRPr="00663EDC">
        <w:drawing>
          <wp:inline distT="0" distB="0" distL="0" distR="0" wp14:anchorId="12C5D948" wp14:editId="6219E549">
            <wp:extent cx="4238625" cy="2373944"/>
            <wp:effectExtent l="0" t="0" r="0" b="7620"/>
            <wp:docPr id="73303096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3096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6420" cy="23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ACA8" w14:textId="6ADFABDD" w:rsidR="00217BF0" w:rsidRDefault="00217BF0" w:rsidP="00217BF0">
      <w:pPr>
        <w:pStyle w:val="Retraitcorpsdetexte"/>
        <w:jc w:val="center"/>
      </w:pPr>
      <w:r w:rsidRPr="00217BF0">
        <w:drawing>
          <wp:inline distT="0" distB="0" distL="0" distR="0" wp14:anchorId="21D11DA5" wp14:editId="7CF216FE">
            <wp:extent cx="2457450" cy="942858"/>
            <wp:effectExtent l="0" t="0" r="0" b="0"/>
            <wp:docPr id="53943518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3518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7083" cy="94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3697" w14:textId="1856A89E" w:rsidR="00663EDC" w:rsidRDefault="00663EDC" w:rsidP="00546BEA">
      <w:pPr>
        <w:pStyle w:val="Retraitcorpsdetexte"/>
      </w:pPr>
      <w:r>
        <w:t xml:space="preserve">La requête </w:t>
      </w:r>
      <w:proofErr w:type="spellStart"/>
      <w:r>
        <w:t>fetch</w:t>
      </w:r>
      <w:proofErr w:type="spellEnd"/>
      <w:r>
        <w:t xml:space="preserve"> permet de récupérer les informations de l’utilisateur, si seulement l’utilisateur est authentifié. </w:t>
      </w:r>
      <w:r w:rsidR="00C7427C">
        <w:t xml:space="preserve">Si l’utilisateur veut retourner à la page d’accueil, il sera </w:t>
      </w:r>
      <w:r w:rsidR="00217BF0">
        <w:t>redirigé</w:t>
      </w:r>
      <w:r w:rsidR="00C7427C">
        <w:t xml:space="preserve"> en fonction de son rôle (admin = 1, user = 0).</w:t>
      </w:r>
    </w:p>
    <w:p w14:paraId="75693D93" w14:textId="77777777" w:rsidR="00663EDC" w:rsidRDefault="00663EDC" w:rsidP="00546BEA">
      <w:pPr>
        <w:pStyle w:val="Retraitcorpsdetexte"/>
      </w:pPr>
    </w:p>
    <w:p w14:paraId="05C86D32" w14:textId="77777777" w:rsidR="00663EDC" w:rsidRDefault="00663EDC" w:rsidP="00546BEA">
      <w:pPr>
        <w:pStyle w:val="Retraitcorpsdetexte"/>
      </w:pPr>
    </w:p>
    <w:p w14:paraId="79F2CC29" w14:textId="77777777" w:rsidR="00217BF0" w:rsidRDefault="00217BF0" w:rsidP="00546BEA">
      <w:pPr>
        <w:pStyle w:val="Retraitcorpsdetexte"/>
      </w:pPr>
    </w:p>
    <w:p w14:paraId="7B120139" w14:textId="77777777" w:rsidR="00217BF0" w:rsidRDefault="00217BF0" w:rsidP="00546BEA">
      <w:pPr>
        <w:pStyle w:val="Retraitcorpsdetexte"/>
      </w:pPr>
    </w:p>
    <w:p w14:paraId="51025482" w14:textId="77777777" w:rsidR="00217BF0" w:rsidRDefault="00217BF0" w:rsidP="00546BEA">
      <w:pPr>
        <w:pStyle w:val="Retraitcorpsdetexte"/>
      </w:pPr>
    </w:p>
    <w:p w14:paraId="2B49AA9E" w14:textId="70B9F81C" w:rsidR="00217BF0" w:rsidRDefault="00217BF0" w:rsidP="00217BF0">
      <w:pPr>
        <w:pStyle w:val="Titre2"/>
      </w:pPr>
      <w:bookmarkStart w:id="14" w:name="_Toc192883060"/>
      <w:r>
        <w:t>Authentification par mot de passe :</w:t>
      </w:r>
      <w:bookmarkEnd w:id="14"/>
      <w:r>
        <w:t xml:space="preserve"> </w:t>
      </w:r>
    </w:p>
    <w:p w14:paraId="4412D284" w14:textId="2AEB2E13" w:rsidR="00217BF0" w:rsidRDefault="00217BF0" w:rsidP="00546BEA">
      <w:pPr>
        <w:pStyle w:val="Retraitcorpsdetexte"/>
      </w:pPr>
      <w:r>
        <w:t xml:space="preserve">L’authentification, se fait par </w:t>
      </w:r>
      <w:proofErr w:type="gramStart"/>
      <w:r>
        <w:t>email</w:t>
      </w:r>
      <w:proofErr w:type="gramEnd"/>
      <w:r>
        <w:t xml:space="preserve"> et un mot de passe (qui est chiffré dans la </w:t>
      </w:r>
      <w:proofErr w:type="spellStart"/>
      <w:r>
        <w:t>db</w:t>
      </w:r>
      <w:proofErr w:type="spellEnd"/>
      <w:r>
        <w:t>).</w:t>
      </w:r>
    </w:p>
    <w:p w14:paraId="66459C77" w14:textId="77777777" w:rsidR="00217BF0" w:rsidRDefault="00217BF0" w:rsidP="00546BEA">
      <w:pPr>
        <w:pStyle w:val="Retraitcorpsdetexte"/>
      </w:pPr>
    </w:p>
    <w:p w14:paraId="53B418B1" w14:textId="3DEC26C3" w:rsidR="00217BF0" w:rsidRDefault="007B628E" w:rsidP="007B628E">
      <w:pPr>
        <w:pStyle w:val="Retraitcorpsdetexte"/>
        <w:jc w:val="center"/>
      </w:pPr>
      <w:r w:rsidRPr="007B628E">
        <w:drawing>
          <wp:inline distT="0" distB="0" distL="0" distR="0" wp14:anchorId="2797DEA8" wp14:editId="62BC23AF">
            <wp:extent cx="3400425" cy="2055066"/>
            <wp:effectExtent l="0" t="0" r="0" b="2540"/>
            <wp:docPr id="516878855" name="Image 1" descr="Une image contenant texte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78855" name="Image 1" descr="Une image contenant texte, capture d’écran, affichage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5765" cy="205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161F" w14:textId="77777777" w:rsidR="00217BF0" w:rsidRDefault="00217BF0" w:rsidP="00546BEA">
      <w:pPr>
        <w:pStyle w:val="Retraitcorpsdetexte"/>
      </w:pPr>
    </w:p>
    <w:p w14:paraId="1E6BF8BF" w14:textId="77777777" w:rsidR="00217BF0" w:rsidRDefault="00217BF0" w:rsidP="00546BEA">
      <w:pPr>
        <w:pStyle w:val="Retraitcorpsdetexte"/>
      </w:pPr>
    </w:p>
    <w:p w14:paraId="4EDA08BB" w14:textId="12354D6F" w:rsidR="007B628E" w:rsidRDefault="007B628E" w:rsidP="00546BEA">
      <w:pPr>
        <w:pStyle w:val="Retraitcorpsdetexte"/>
      </w:pPr>
      <w:r>
        <w:lastRenderedPageBreak/>
        <w:t xml:space="preserve">Quand un utilisateur tente de se connecter, le serveur cherche l’utilisateur dans la </w:t>
      </w:r>
      <w:proofErr w:type="spellStart"/>
      <w:r>
        <w:t>db</w:t>
      </w:r>
      <w:proofErr w:type="spellEnd"/>
      <w:r>
        <w:t xml:space="preserve"> à l’aide de la commande ‘SELECT * FROM </w:t>
      </w:r>
      <w:proofErr w:type="spellStart"/>
      <w:r>
        <w:t>t_users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email</w:t>
      </w:r>
      <w:proofErr w:type="gramEnd"/>
      <w:r>
        <w:t xml:space="preserve"> = ?’, qui permet de trouver l’utilisateur correspondant à l’email. Une fois l’utilisateur trouvé, il compare le mot de passe avec </w:t>
      </w:r>
      <w:proofErr w:type="spellStart"/>
      <w:r>
        <w:t>bcrypt</w:t>
      </w:r>
      <w:proofErr w:type="spellEnd"/>
      <w:r>
        <w:t xml:space="preserve"> (mot de passe entré par l’utilisateur et mot de passe </w:t>
      </w:r>
      <w:proofErr w:type="spellStart"/>
      <w:r>
        <w:t>hashé</w:t>
      </w:r>
      <w:proofErr w:type="spellEnd"/>
      <w:r>
        <w:t xml:space="preserve"> dans la </w:t>
      </w:r>
      <w:proofErr w:type="spellStart"/>
      <w:r>
        <w:t>db</w:t>
      </w:r>
      <w:proofErr w:type="spellEnd"/>
      <w:r>
        <w:t xml:space="preserve">). Si le mot de passe est correct, un </w:t>
      </w:r>
      <w:proofErr w:type="spellStart"/>
      <w:r>
        <w:t>token</w:t>
      </w:r>
      <w:proofErr w:type="spellEnd"/>
      <w:r>
        <w:t xml:space="preserve"> sera généré et s’expirera dans 1h.</w:t>
      </w:r>
    </w:p>
    <w:p w14:paraId="622794C2" w14:textId="77777777" w:rsidR="007B628E" w:rsidRDefault="007B628E" w:rsidP="00546BEA">
      <w:pPr>
        <w:pStyle w:val="Retraitcorpsdetexte"/>
      </w:pPr>
    </w:p>
    <w:p w14:paraId="4133D8AA" w14:textId="77777777" w:rsidR="00217BF0" w:rsidRDefault="00217BF0" w:rsidP="00546BEA">
      <w:pPr>
        <w:pStyle w:val="Retraitcorpsdetexte"/>
      </w:pPr>
    </w:p>
    <w:p w14:paraId="5480139F" w14:textId="77777777" w:rsidR="00217BF0" w:rsidRDefault="00217BF0" w:rsidP="00546BEA">
      <w:pPr>
        <w:pStyle w:val="Retraitcorpsdetexte"/>
      </w:pPr>
    </w:p>
    <w:p w14:paraId="43239FFA" w14:textId="4B39466A" w:rsidR="007B628E" w:rsidRDefault="007B628E" w:rsidP="007B628E">
      <w:pPr>
        <w:pStyle w:val="Titre2"/>
      </w:pPr>
      <w:bookmarkStart w:id="15" w:name="_Toc192883061"/>
      <w:r>
        <w:t xml:space="preserve">Vérification du </w:t>
      </w:r>
      <w:proofErr w:type="spellStart"/>
      <w:r>
        <w:t>token</w:t>
      </w:r>
      <w:proofErr w:type="spellEnd"/>
      <w:r>
        <w:t xml:space="preserve"> JWT</w:t>
      </w:r>
      <w:r>
        <w:t xml:space="preserve"> :</w:t>
      </w:r>
      <w:bookmarkEnd w:id="15"/>
      <w:r>
        <w:t xml:space="preserve"> </w:t>
      </w:r>
    </w:p>
    <w:p w14:paraId="6A09AA49" w14:textId="77777777" w:rsidR="007B628E" w:rsidRDefault="007B628E" w:rsidP="00546BEA">
      <w:pPr>
        <w:pStyle w:val="Retraitcorpsdetexte"/>
      </w:pPr>
    </w:p>
    <w:p w14:paraId="399EDFDF" w14:textId="30365502" w:rsidR="007B628E" w:rsidRDefault="007B628E" w:rsidP="00546BEA">
      <w:pPr>
        <w:pStyle w:val="Retraitcorpsdetexte"/>
      </w:pPr>
      <w:r>
        <w:t xml:space="preserve">Le </w:t>
      </w:r>
      <w:proofErr w:type="spellStart"/>
      <w:r>
        <w:t>token</w:t>
      </w:r>
      <w:proofErr w:type="spellEnd"/>
      <w:r>
        <w:t xml:space="preserve"> JWT, permet de garder la session de l’utilisateur après </w:t>
      </w:r>
      <w:r w:rsidR="00B402BD">
        <w:t>la connexion</w:t>
      </w:r>
      <w:r>
        <w:t>.</w:t>
      </w:r>
    </w:p>
    <w:p w14:paraId="104DD0A1" w14:textId="77777777" w:rsidR="007B628E" w:rsidRDefault="007B628E" w:rsidP="00546BEA">
      <w:pPr>
        <w:pStyle w:val="Retraitcorpsdetexte"/>
      </w:pPr>
    </w:p>
    <w:p w14:paraId="00A8BC5B" w14:textId="556DBD11" w:rsidR="00217BF0" w:rsidRDefault="007B628E" w:rsidP="007B628E">
      <w:pPr>
        <w:pStyle w:val="Retraitcorpsdetexte"/>
        <w:jc w:val="center"/>
      </w:pPr>
      <w:r w:rsidRPr="007B628E">
        <w:drawing>
          <wp:inline distT="0" distB="0" distL="0" distR="0" wp14:anchorId="6DFB07D2" wp14:editId="0968B1C5">
            <wp:extent cx="3581926" cy="1952625"/>
            <wp:effectExtent l="0" t="0" r="0" b="0"/>
            <wp:docPr id="383145374" name="Image 1" descr="Une image contenant texte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45374" name="Image 1" descr="Une image contenant texte, capture d’écran, affichag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7977" cy="19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1994" w14:textId="77777777" w:rsidR="00217BF0" w:rsidRDefault="00217BF0" w:rsidP="00546BEA">
      <w:pPr>
        <w:pStyle w:val="Retraitcorpsdetexte"/>
      </w:pPr>
    </w:p>
    <w:p w14:paraId="24FD10C4" w14:textId="43AB16D1" w:rsidR="00663EDC" w:rsidRDefault="00B402BD" w:rsidP="00546BEA">
      <w:pPr>
        <w:pStyle w:val="Retraitcorpsdetexte"/>
      </w:pPr>
      <w:r>
        <w:t xml:space="preserve">La variable </w:t>
      </w:r>
      <w:proofErr w:type="spellStart"/>
      <w:r>
        <w:t>token</w:t>
      </w:r>
      <w:proofErr w:type="spellEnd"/>
      <w:r>
        <w:t xml:space="preserve">, récupère le </w:t>
      </w:r>
      <w:proofErr w:type="spellStart"/>
      <w:r>
        <w:t>token</w:t>
      </w:r>
      <w:proofErr w:type="spellEnd"/>
      <w:r>
        <w:t xml:space="preserve"> dans les cookies, si le </w:t>
      </w:r>
      <w:proofErr w:type="spellStart"/>
      <w:r>
        <w:t>token</w:t>
      </w:r>
      <w:proofErr w:type="spellEnd"/>
      <w:r>
        <w:t xml:space="preserve"> n’existe pas, l’accès pour l’utilisateur lui est refusé. Sinon le </w:t>
      </w:r>
      <w:proofErr w:type="spellStart"/>
      <w:r>
        <w:t>token</w:t>
      </w:r>
      <w:proofErr w:type="spellEnd"/>
      <w:r>
        <w:t xml:space="preserve"> est </w:t>
      </w:r>
      <w:proofErr w:type="spellStart"/>
      <w:r>
        <w:t>vérifé</w:t>
      </w:r>
      <w:proofErr w:type="spellEnd"/>
      <w:r>
        <w:t xml:space="preserve">, s’il est valide </w:t>
      </w:r>
      <w:r w:rsidR="00A23D89">
        <w:t>ou expiré</w:t>
      </w:r>
      <w:r>
        <w:t>.</w:t>
      </w:r>
    </w:p>
    <w:p w14:paraId="63194FAD" w14:textId="77777777" w:rsidR="007B628E" w:rsidRDefault="007B628E" w:rsidP="00546BEA">
      <w:pPr>
        <w:pStyle w:val="Retraitcorpsdetexte"/>
      </w:pPr>
    </w:p>
    <w:p w14:paraId="026EA38B" w14:textId="77777777" w:rsidR="00B402BD" w:rsidRDefault="00B402BD" w:rsidP="00546BEA">
      <w:pPr>
        <w:pStyle w:val="Retraitcorpsdetexte"/>
      </w:pPr>
    </w:p>
    <w:p w14:paraId="251222F6" w14:textId="77777777" w:rsidR="00B402BD" w:rsidRDefault="00B402BD" w:rsidP="00546BEA">
      <w:pPr>
        <w:pStyle w:val="Retraitcorpsdetexte"/>
      </w:pPr>
    </w:p>
    <w:p w14:paraId="35917EDF" w14:textId="77777777" w:rsidR="00B402BD" w:rsidRDefault="00B402BD" w:rsidP="00546BEA">
      <w:pPr>
        <w:pStyle w:val="Retraitcorpsdetexte"/>
      </w:pPr>
    </w:p>
    <w:p w14:paraId="03EABEAC" w14:textId="77777777" w:rsidR="00B402BD" w:rsidRDefault="00B402BD" w:rsidP="00A23D89">
      <w:pPr>
        <w:pStyle w:val="Retraitcorpsdetexte"/>
        <w:ind w:left="0"/>
      </w:pPr>
    </w:p>
    <w:p w14:paraId="503E42FB" w14:textId="77777777" w:rsidR="00B402BD" w:rsidRDefault="00B402BD" w:rsidP="00546BEA">
      <w:pPr>
        <w:pStyle w:val="Retraitcorpsdetexte"/>
      </w:pPr>
    </w:p>
    <w:p w14:paraId="62BAB6DF" w14:textId="0A6E06BA" w:rsidR="00B402BD" w:rsidRDefault="00B402BD" w:rsidP="00B402BD">
      <w:pPr>
        <w:pStyle w:val="Titre2"/>
      </w:pPr>
      <w:bookmarkStart w:id="16" w:name="_Toc192883062"/>
      <w:r>
        <w:t>Administration</w:t>
      </w:r>
      <w:r>
        <w:t xml:space="preserve"> :</w:t>
      </w:r>
      <w:bookmarkEnd w:id="16"/>
      <w:r>
        <w:t xml:space="preserve"> </w:t>
      </w:r>
    </w:p>
    <w:p w14:paraId="3001E0D8" w14:textId="77777777" w:rsidR="00B402BD" w:rsidRDefault="00B402BD" w:rsidP="00546BEA">
      <w:pPr>
        <w:pStyle w:val="Retraitcorpsdetexte"/>
      </w:pPr>
    </w:p>
    <w:p w14:paraId="2CEC5768" w14:textId="6E6AD809" w:rsidR="007B628E" w:rsidRDefault="00771273" w:rsidP="00546BEA">
      <w:pPr>
        <w:pStyle w:val="Retraitcorpsdetexte"/>
      </w:pPr>
      <w:r>
        <w:t xml:space="preserve">La page pour </w:t>
      </w:r>
      <w:r w:rsidR="00986F3F">
        <w:t>les administrateurs</w:t>
      </w:r>
      <w:r>
        <w:t>, permet d’afficher la liste de tous les utilisateurs</w:t>
      </w:r>
      <w:r w:rsidR="00986F3F">
        <w:t xml:space="preserve"> avec leur rôle</w:t>
      </w:r>
      <w:r>
        <w:t xml:space="preserve"> et de pouvoir les rechercher.</w:t>
      </w:r>
      <w:r w:rsidR="00E233B5">
        <w:t xml:space="preserve"> Seulement les admins peuvent accéder à cette page, les utilisateurs ont seulement une page disant Bienvenue.</w:t>
      </w:r>
    </w:p>
    <w:p w14:paraId="5679760C" w14:textId="77777777" w:rsidR="007B628E" w:rsidRDefault="007B628E" w:rsidP="00546BEA">
      <w:pPr>
        <w:pStyle w:val="Retraitcorpsdetexte"/>
      </w:pPr>
    </w:p>
    <w:p w14:paraId="6740AF34" w14:textId="5B8177A0" w:rsidR="00771273" w:rsidRDefault="00986F3F" w:rsidP="00986F3F">
      <w:pPr>
        <w:pStyle w:val="Retraitcorpsdetexte"/>
        <w:jc w:val="center"/>
      </w:pPr>
      <w:r w:rsidRPr="00986F3F">
        <w:drawing>
          <wp:inline distT="0" distB="0" distL="0" distR="0" wp14:anchorId="10D71B7B" wp14:editId="41F3BB8C">
            <wp:extent cx="3867690" cy="1286054"/>
            <wp:effectExtent l="0" t="0" r="0" b="0"/>
            <wp:docPr id="174530033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0033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52E4" w14:textId="69D16F17" w:rsidR="00E233B5" w:rsidRDefault="00E233B5" w:rsidP="00986F3F">
      <w:pPr>
        <w:pStyle w:val="Retraitcorpsdetexte"/>
        <w:jc w:val="center"/>
      </w:pPr>
      <w:r w:rsidRPr="00E233B5">
        <w:lastRenderedPageBreak/>
        <w:drawing>
          <wp:inline distT="0" distB="0" distL="0" distR="0" wp14:anchorId="229FAEC8" wp14:editId="0FB1E37B">
            <wp:extent cx="3846443" cy="819150"/>
            <wp:effectExtent l="0" t="0" r="1905" b="0"/>
            <wp:docPr id="184784397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4397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4545" cy="8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B9C6" w14:textId="0BD4E304" w:rsidR="00771273" w:rsidRDefault="00B70A92" w:rsidP="00546BEA">
      <w:pPr>
        <w:pStyle w:val="Retraitcorpsdetexte"/>
      </w:pPr>
      <w:r>
        <w:t xml:space="preserve">La requête </w:t>
      </w:r>
      <w:proofErr w:type="spellStart"/>
      <w:r>
        <w:t>fetch</w:t>
      </w:r>
      <w:proofErr w:type="spellEnd"/>
      <w:r>
        <w:t xml:space="preserve">, permet de récupérer </w:t>
      </w:r>
      <w:r w:rsidR="00E233B5">
        <w:t>tous les utilisateurs</w:t>
      </w:r>
      <w:r w:rsidR="007A2E65">
        <w:t xml:space="preserve"> par rapport </w:t>
      </w:r>
      <w:proofErr w:type="gramStart"/>
      <w:r w:rsidR="007A2E65">
        <w:t>à l’email</w:t>
      </w:r>
      <w:proofErr w:type="gramEnd"/>
      <w:r w:rsidR="00E233B5">
        <w:t>.</w:t>
      </w:r>
      <w:r w:rsidR="00745985">
        <w:t xml:space="preserve"> La fonction </w:t>
      </w:r>
      <w:proofErr w:type="spellStart"/>
      <w:r w:rsidR="00745985">
        <w:t>searchUsers</w:t>
      </w:r>
      <w:proofErr w:type="spellEnd"/>
      <w:r w:rsidR="00745985">
        <w:t xml:space="preserve">, permet </w:t>
      </w:r>
      <w:r w:rsidR="007A2E65">
        <w:t>d’effectuer</w:t>
      </w:r>
      <w:r w:rsidR="00745985">
        <w:t xml:space="preserve"> des recherches selon </w:t>
      </w:r>
      <w:proofErr w:type="gramStart"/>
      <w:r w:rsidR="00745985">
        <w:t>l’email</w:t>
      </w:r>
      <w:proofErr w:type="gramEnd"/>
      <w:r w:rsidR="00745985">
        <w:t xml:space="preserve"> (trim : pour enlever les espaces au début et fin).</w:t>
      </w:r>
      <w:r w:rsidR="007A2E65">
        <w:t xml:space="preserve"> S’il n’y a rien dans la barre de recherche, cela affiche tous les </w:t>
      </w:r>
      <w:proofErr w:type="spellStart"/>
      <w:r w:rsidR="007A2E65">
        <w:t>users</w:t>
      </w:r>
      <w:proofErr w:type="spellEnd"/>
      <w:r w:rsidR="007A2E65">
        <w:t>.</w:t>
      </w:r>
    </w:p>
    <w:p w14:paraId="33DB912F" w14:textId="77777777" w:rsidR="00771273" w:rsidRDefault="00771273" w:rsidP="00546BEA">
      <w:pPr>
        <w:pStyle w:val="Retraitcorpsdetexte"/>
      </w:pPr>
    </w:p>
    <w:p w14:paraId="1AEC6ED4" w14:textId="750D5E1E" w:rsidR="00986F3F" w:rsidRDefault="00986F3F" w:rsidP="00546BEA">
      <w:pPr>
        <w:pStyle w:val="Retraitcorpsdetexte"/>
      </w:pPr>
    </w:p>
    <w:p w14:paraId="5B003AA1" w14:textId="77777777" w:rsidR="00986F3F" w:rsidRDefault="00986F3F" w:rsidP="00546BEA">
      <w:pPr>
        <w:pStyle w:val="Retraitcorpsdetexte"/>
      </w:pPr>
    </w:p>
    <w:p w14:paraId="7D252909" w14:textId="3DDB7746" w:rsidR="007A2E65" w:rsidRDefault="007A2E65" w:rsidP="007A2E65">
      <w:pPr>
        <w:pStyle w:val="Titre2"/>
      </w:pPr>
      <w:bookmarkStart w:id="17" w:name="_Toc192883063"/>
      <w:r>
        <w:t>Protection contre les injections SQL</w:t>
      </w:r>
      <w:r>
        <w:t xml:space="preserve"> :</w:t>
      </w:r>
      <w:bookmarkEnd w:id="17"/>
      <w:r>
        <w:t xml:space="preserve"> </w:t>
      </w:r>
    </w:p>
    <w:p w14:paraId="59393D76" w14:textId="310AA34D" w:rsidR="00986F3F" w:rsidRDefault="00D71731" w:rsidP="00546BEA">
      <w:pPr>
        <w:pStyle w:val="Retraitcorpsdetexte"/>
      </w:pPr>
      <w:r>
        <w:t>Il faut se protéger contre les injections SQL, car attaquant pourrait injecter du code malveillant tel que OR 1=1 --, qui permettrait d’accéder à toutes les données de la table.</w:t>
      </w:r>
    </w:p>
    <w:p w14:paraId="5E6238C5" w14:textId="77777777" w:rsidR="00D71731" w:rsidRDefault="00D71731" w:rsidP="00546BEA">
      <w:pPr>
        <w:pStyle w:val="Retraitcorpsdetexte"/>
      </w:pPr>
    </w:p>
    <w:p w14:paraId="79D1C1D3" w14:textId="25E67A88" w:rsidR="007A2E65" w:rsidRDefault="00D71731" w:rsidP="00546BEA">
      <w:pPr>
        <w:pStyle w:val="Retraitcorpsdetexte"/>
      </w:pPr>
      <w:r w:rsidRPr="00D71731">
        <w:drawing>
          <wp:inline distT="0" distB="0" distL="0" distR="0" wp14:anchorId="15F784A2" wp14:editId="6BD964E9">
            <wp:extent cx="5296639" cy="562053"/>
            <wp:effectExtent l="0" t="0" r="0" b="9525"/>
            <wp:docPr id="1758238145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8145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3519" w14:textId="64CC1335" w:rsidR="007A2E65" w:rsidRDefault="00D71731" w:rsidP="00546BEA">
      <w:pPr>
        <w:pStyle w:val="Retraitcorpsdetexte"/>
      </w:pPr>
      <w:r>
        <w:t xml:space="preserve">Ce code est sécurisé contre les injections, car le ‘ ?’ empêche l’injection SQL. La valeur </w:t>
      </w:r>
      <w:proofErr w:type="gramStart"/>
      <w:r>
        <w:t>email</w:t>
      </w:r>
      <w:proofErr w:type="gramEnd"/>
      <w:r>
        <w:t xml:space="preserve"> est compris comme données et non comme code.</w:t>
      </w:r>
    </w:p>
    <w:p w14:paraId="7CDB1E45" w14:textId="77777777" w:rsidR="007A2E65" w:rsidRDefault="007A2E65" w:rsidP="00546BEA">
      <w:pPr>
        <w:pStyle w:val="Retraitcorpsdetexte"/>
      </w:pPr>
    </w:p>
    <w:p w14:paraId="52B963C9" w14:textId="77777777" w:rsidR="00986F3F" w:rsidRDefault="00986F3F" w:rsidP="00546BEA">
      <w:pPr>
        <w:pStyle w:val="Retraitcorpsdetexte"/>
      </w:pPr>
    </w:p>
    <w:p w14:paraId="0870A5E9" w14:textId="77777777" w:rsidR="00986F3F" w:rsidRDefault="00986F3F" w:rsidP="00546BEA">
      <w:pPr>
        <w:pStyle w:val="Retraitcorpsdetexte"/>
      </w:pPr>
    </w:p>
    <w:p w14:paraId="1FA2CDEE" w14:textId="59124E6C" w:rsidR="009E22FD" w:rsidRDefault="009E22FD" w:rsidP="009E22FD">
      <w:pPr>
        <w:pStyle w:val="Titre2"/>
      </w:pPr>
      <w:bookmarkStart w:id="18" w:name="_Toc192883064"/>
      <w:r>
        <w:t xml:space="preserve">Utilisation de </w:t>
      </w:r>
      <w:proofErr w:type="spellStart"/>
      <w:r>
        <w:t>bcrypt</w:t>
      </w:r>
      <w:proofErr w:type="spellEnd"/>
      <w:r>
        <w:t xml:space="preserve"> :</w:t>
      </w:r>
      <w:bookmarkEnd w:id="18"/>
      <w:r>
        <w:t xml:space="preserve"> </w:t>
      </w:r>
    </w:p>
    <w:p w14:paraId="707C3C4C" w14:textId="0A77D5BE" w:rsidR="00986F3F" w:rsidRDefault="009E22FD" w:rsidP="00546BEA">
      <w:pPr>
        <w:pStyle w:val="Retraitcorpsdetexte"/>
      </w:pPr>
      <w:proofErr w:type="spellStart"/>
      <w:r>
        <w:t>Bcrypt</w:t>
      </w:r>
      <w:proofErr w:type="spellEnd"/>
      <w:r>
        <w:t xml:space="preserve"> sert à hacher un mot de passe et de le comparer/vérifier avec le mot de passe entré. Durant l’inscription d’un utilisateur, le mot de passe est haché</w:t>
      </w:r>
      <w:r w:rsidR="00FE1934">
        <w:t xml:space="preserve">, ce qui permet de protéger le mot de passe, dans un cas ou les données sont dévoilés. Quand un </w:t>
      </w:r>
      <w:proofErr w:type="spellStart"/>
      <w:r w:rsidR="00FE1934">
        <w:t>utlisateur</w:t>
      </w:r>
      <w:proofErr w:type="spellEnd"/>
      <w:r w:rsidR="00FE1934">
        <w:t xml:space="preserve"> se connecte, </w:t>
      </w:r>
      <w:proofErr w:type="spellStart"/>
      <w:r w:rsidR="00FE1934">
        <w:t>bcrypt</w:t>
      </w:r>
      <w:proofErr w:type="spellEnd"/>
      <w:r w:rsidR="00FE1934">
        <w:t xml:space="preserve"> compare le mot de passe </w:t>
      </w:r>
      <w:proofErr w:type="spellStart"/>
      <w:r w:rsidR="00FE1934">
        <w:t>hashé</w:t>
      </w:r>
      <w:proofErr w:type="spellEnd"/>
      <w:r w:rsidR="00FE1934">
        <w:t xml:space="preserve"> et le mot de passe entré par l’utilisateur, si </w:t>
      </w:r>
      <w:r w:rsidR="00A23D89">
        <w:t>ces mots</w:t>
      </w:r>
      <w:r w:rsidR="00FE1934">
        <w:t xml:space="preserve"> de passe correspondent, l’utilisateur peut accéder.</w:t>
      </w:r>
    </w:p>
    <w:p w14:paraId="6D763911" w14:textId="77777777" w:rsidR="009E22FD" w:rsidRDefault="009E22FD" w:rsidP="00546BEA">
      <w:pPr>
        <w:pStyle w:val="Retraitcorpsdetexte"/>
      </w:pPr>
    </w:p>
    <w:p w14:paraId="08E1D046" w14:textId="77777777" w:rsidR="00663EDC" w:rsidRDefault="00663EDC" w:rsidP="00A23D89">
      <w:pPr>
        <w:pStyle w:val="Retraitcorpsdetexte"/>
        <w:ind w:left="0"/>
      </w:pPr>
    </w:p>
    <w:p w14:paraId="3CB6C5F4" w14:textId="77777777" w:rsidR="00991B20" w:rsidRDefault="00991B20" w:rsidP="00546BEA">
      <w:pPr>
        <w:pStyle w:val="Retraitcorpsdetexte"/>
      </w:pPr>
    </w:p>
    <w:p w14:paraId="4B893345" w14:textId="77777777" w:rsidR="007F30AE" w:rsidRDefault="007F30AE" w:rsidP="008E53F9">
      <w:pPr>
        <w:pStyle w:val="Titre1"/>
      </w:pPr>
      <w:bookmarkStart w:id="19" w:name="_Toc165969653"/>
      <w:bookmarkStart w:id="20" w:name="_Toc192883065"/>
      <w:r w:rsidRPr="007F30AE">
        <w:t>Conclusion</w:t>
      </w:r>
      <w:bookmarkEnd w:id="19"/>
      <w:bookmarkEnd w:id="20"/>
    </w:p>
    <w:p w14:paraId="2B6699B8" w14:textId="77777777" w:rsidR="007A1988" w:rsidRPr="007A1988" w:rsidRDefault="007A1988" w:rsidP="007A1988">
      <w:pPr>
        <w:pStyle w:val="Corpsdetexte"/>
      </w:pPr>
    </w:p>
    <w:p w14:paraId="371CFF04" w14:textId="77777777" w:rsidR="00A23D89" w:rsidRDefault="00A23D89" w:rsidP="00A23D89">
      <w:pPr>
        <w:pStyle w:val="Retraitcorpsdetexte"/>
      </w:pPr>
      <w:r>
        <w:t xml:space="preserve">Ce projet m’a permis d’en apprendre plus sur les risques et la sécurisation d’un site, ainsi de l’utilisation d’un </w:t>
      </w:r>
      <w:proofErr w:type="spellStart"/>
      <w:r>
        <w:t>token</w:t>
      </w:r>
      <w:proofErr w:type="spellEnd"/>
      <w:r>
        <w:t xml:space="preserve"> pour l’authentification. </w:t>
      </w:r>
    </w:p>
    <w:p w14:paraId="748FB7A2" w14:textId="77777777" w:rsidR="00A23D89" w:rsidRDefault="00A23D89" w:rsidP="00A23D89">
      <w:pPr>
        <w:pStyle w:val="Retraitcorpsdetexte"/>
      </w:pPr>
    </w:p>
    <w:p w14:paraId="6CC2BBB5" w14:textId="48D96F27" w:rsidR="007F30AE" w:rsidRPr="00920F4E" w:rsidRDefault="00A23D89" w:rsidP="00A23D89">
      <w:pPr>
        <w:pStyle w:val="Retraitcorpsdetexte"/>
      </w:pPr>
      <w:r>
        <w:t xml:space="preserve">Durant le projet, je trouve que le développement du site à était parfois compliqué, a cause des confusions avec d’autres modules et projets. Cependant, la structure (model, </w:t>
      </w:r>
      <w:proofErr w:type="spellStart"/>
      <w:r>
        <w:t>view</w:t>
      </w:r>
      <w:proofErr w:type="spellEnd"/>
      <w:r>
        <w:t>)</w:t>
      </w:r>
      <w:r w:rsidR="001E6506">
        <w:t xml:space="preserve"> est similaire aux autres projets, ce qui permet de mieux s’y habituer. </w:t>
      </w:r>
    </w:p>
    <w:sectPr w:rsidR="007F30AE" w:rsidRPr="00920F4E" w:rsidSect="00D160DD">
      <w:headerReference w:type="default" r:id="rId29"/>
      <w:footerReference w:type="default" r:id="rId3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5E128" w14:textId="77777777" w:rsidR="001E1CDB" w:rsidRDefault="001E1CDB">
      <w:r>
        <w:separator/>
      </w:r>
    </w:p>
  </w:endnote>
  <w:endnote w:type="continuationSeparator" w:id="0">
    <w:p w14:paraId="258FFB58" w14:textId="77777777" w:rsidR="001E1CDB" w:rsidRDefault="001E1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594EE4B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60B8737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047CE" w:rsidRPr="00F047CE">
              <w:rPr>
                <w:rFonts w:cs="Arial"/>
                <w:noProof/>
                <w:szCs w:val="16"/>
              </w:rPr>
              <w:t>Abiram Muthulingam</w:t>
            </w:r>
          </w:fldSimple>
        </w:p>
        <w:p w14:paraId="134F3E8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21F341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21EF94D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047CE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2D4C441" w14:textId="77777777" w:rsidTr="00E52B61">
      <w:trPr>
        <w:jc w:val="center"/>
      </w:trPr>
      <w:tc>
        <w:tcPr>
          <w:tcW w:w="3510" w:type="dxa"/>
          <w:vAlign w:val="center"/>
        </w:tcPr>
        <w:p w14:paraId="42A980A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BBA1C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DEFC7E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047C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C58DD71" w14:textId="77777777" w:rsidTr="00E52B61">
      <w:trPr>
        <w:jc w:val="center"/>
      </w:trPr>
      <w:tc>
        <w:tcPr>
          <w:tcW w:w="3510" w:type="dxa"/>
          <w:vAlign w:val="center"/>
        </w:tcPr>
        <w:p w14:paraId="1779DB91" w14:textId="67ED191D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F047CE" w:rsidRPr="00F047C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75AEE">
            <w:rPr>
              <w:rFonts w:cs="Arial"/>
              <w:noProof/>
              <w:szCs w:val="16"/>
            </w:rPr>
            <w:t>03.03.2025 12:33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8E8F702" w14:textId="77777777" w:rsidR="00AA4393" w:rsidRPr="00000197" w:rsidRDefault="00F047CE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F047CE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58343076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12453" w14:textId="77777777" w:rsidR="001E1CDB" w:rsidRDefault="001E1CDB">
      <w:r>
        <w:separator/>
      </w:r>
    </w:p>
  </w:footnote>
  <w:footnote w:type="continuationSeparator" w:id="0">
    <w:p w14:paraId="1AEBEB35" w14:textId="77777777" w:rsidR="001E1CDB" w:rsidRDefault="001E1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34E14D52" w14:textId="77777777">
      <w:trPr>
        <w:trHeight w:val="536"/>
        <w:jc w:val="center"/>
      </w:trPr>
      <w:tc>
        <w:tcPr>
          <w:tcW w:w="2445" w:type="dxa"/>
          <w:vAlign w:val="center"/>
        </w:tcPr>
        <w:p w14:paraId="7A2C6D3B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567724A" w14:textId="77777777" w:rsidR="00AA4393" w:rsidRPr="00B4738A" w:rsidRDefault="00AA4393" w:rsidP="00B4738A"/>
      </w:tc>
      <w:tc>
        <w:tcPr>
          <w:tcW w:w="2283" w:type="dxa"/>
          <w:vAlign w:val="center"/>
        </w:tcPr>
        <w:p w14:paraId="3C982C1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DB787C8" wp14:editId="34E0E464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2601523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39A99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574287527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1715B25E" wp14:editId="36687C18">
            <wp:extent cx="152400" cy="152400"/>
            <wp:effectExtent l="0" t="0" r="0" b="0"/>
            <wp:docPr id="574287527" name="Image 574287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7826EA"/>
    <w:multiLevelType w:val="hybridMultilevel"/>
    <w:tmpl w:val="57DC26D6"/>
    <w:lvl w:ilvl="0" w:tplc="3DB806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8825E74"/>
    <w:multiLevelType w:val="hybridMultilevel"/>
    <w:tmpl w:val="FDBA57C0"/>
    <w:lvl w:ilvl="0" w:tplc="372AAEF8">
      <w:start w:val="2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03673387">
    <w:abstractNumId w:val="11"/>
  </w:num>
  <w:num w:numId="2" w16cid:durableId="1051920441">
    <w:abstractNumId w:val="18"/>
  </w:num>
  <w:num w:numId="3" w16cid:durableId="896235202">
    <w:abstractNumId w:val="15"/>
  </w:num>
  <w:num w:numId="4" w16cid:durableId="1181165298">
    <w:abstractNumId w:val="35"/>
  </w:num>
  <w:num w:numId="5" w16cid:durableId="118884191">
    <w:abstractNumId w:val="35"/>
  </w:num>
  <w:num w:numId="6" w16cid:durableId="1964732243">
    <w:abstractNumId w:val="15"/>
  </w:num>
  <w:num w:numId="7" w16cid:durableId="920992794">
    <w:abstractNumId w:val="15"/>
  </w:num>
  <w:num w:numId="8" w16cid:durableId="608925983">
    <w:abstractNumId w:val="15"/>
  </w:num>
  <w:num w:numId="9" w16cid:durableId="301733405">
    <w:abstractNumId w:val="15"/>
  </w:num>
  <w:num w:numId="10" w16cid:durableId="836458406">
    <w:abstractNumId w:val="35"/>
  </w:num>
  <w:num w:numId="11" w16cid:durableId="1379476185">
    <w:abstractNumId w:val="15"/>
  </w:num>
  <w:num w:numId="12" w16cid:durableId="1255744724">
    <w:abstractNumId w:val="21"/>
  </w:num>
  <w:num w:numId="13" w16cid:durableId="1214850565">
    <w:abstractNumId w:val="20"/>
  </w:num>
  <w:num w:numId="14" w16cid:durableId="1935160624">
    <w:abstractNumId w:val="19"/>
  </w:num>
  <w:num w:numId="15" w16cid:durableId="1490098090">
    <w:abstractNumId w:val="16"/>
  </w:num>
  <w:num w:numId="16" w16cid:durableId="948926160">
    <w:abstractNumId w:val="32"/>
  </w:num>
  <w:num w:numId="17" w16cid:durableId="1849977042">
    <w:abstractNumId w:val="26"/>
  </w:num>
  <w:num w:numId="18" w16cid:durableId="1528523173">
    <w:abstractNumId w:val="41"/>
  </w:num>
  <w:num w:numId="19" w16cid:durableId="1413425674">
    <w:abstractNumId w:val="38"/>
  </w:num>
  <w:num w:numId="20" w16cid:durableId="1758482347">
    <w:abstractNumId w:val="10"/>
  </w:num>
  <w:num w:numId="21" w16cid:durableId="1952659926">
    <w:abstractNumId w:val="36"/>
  </w:num>
  <w:num w:numId="22" w16cid:durableId="1629969782">
    <w:abstractNumId w:val="25"/>
  </w:num>
  <w:num w:numId="23" w16cid:durableId="722800850">
    <w:abstractNumId w:val="23"/>
  </w:num>
  <w:num w:numId="24" w16cid:durableId="2078090040">
    <w:abstractNumId w:val="13"/>
  </w:num>
  <w:num w:numId="25" w16cid:durableId="1312443269">
    <w:abstractNumId w:val="17"/>
  </w:num>
  <w:num w:numId="26" w16cid:durableId="655381079">
    <w:abstractNumId w:val="12"/>
  </w:num>
  <w:num w:numId="27" w16cid:durableId="248857627">
    <w:abstractNumId w:val="31"/>
  </w:num>
  <w:num w:numId="28" w16cid:durableId="1731884961">
    <w:abstractNumId w:val="34"/>
  </w:num>
  <w:num w:numId="29" w16cid:durableId="2099977424">
    <w:abstractNumId w:val="28"/>
  </w:num>
  <w:num w:numId="30" w16cid:durableId="1744453388">
    <w:abstractNumId w:val="30"/>
  </w:num>
  <w:num w:numId="31" w16cid:durableId="129058633">
    <w:abstractNumId w:val="37"/>
  </w:num>
  <w:num w:numId="32" w16cid:durableId="902641616">
    <w:abstractNumId w:val="8"/>
  </w:num>
  <w:num w:numId="33" w16cid:durableId="180632417">
    <w:abstractNumId w:val="3"/>
  </w:num>
  <w:num w:numId="34" w16cid:durableId="1147168073">
    <w:abstractNumId w:val="2"/>
  </w:num>
  <w:num w:numId="35" w16cid:durableId="475267595">
    <w:abstractNumId w:val="1"/>
  </w:num>
  <w:num w:numId="36" w16cid:durableId="357199903">
    <w:abstractNumId w:val="0"/>
  </w:num>
  <w:num w:numId="37" w16cid:durableId="1433546081">
    <w:abstractNumId w:val="9"/>
  </w:num>
  <w:num w:numId="38" w16cid:durableId="95365597">
    <w:abstractNumId w:val="7"/>
  </w:num>
  <w:num w:numId="39" w16cid:durableId="1309939424">
    <w:abstractNumId w:val="6"/>
  </w:num>
  <w:num w:numId="40" w16cid:durableId="1710766158">
    <w:abstractNumId w:val="5"/>
  </w:num>
  <w:num w:numId="41" w16cid:durableId="310446102">
    <w:abstractNumId w:val="4"/>
  </w:num>
  <w:num w:numId="42" w16cid:durableId="364990318">
    <w:abstractNumId w:val="27"/>
  </w:num>
  <w:num w:numId="43" w16cid:durableId="1513957237">
    <w:abstractNumId w:val="24"/>
  </w:num>
  <w:num w:numId="44" w16cid:durableId="1668285198">
    <w:abstractNumId w:val="40"/>
  </w:num>
  <w:num w:numId="45" w16cid:durableId="780151781">
    <w:abstractNumId w:val="14"/>
  </w:num>
  <w:num w:numId="46" w16cid:durableId="672875934">
    <w:abstractNumId w:val="22"/>
  </w:num>
  <w:num w:numId="47" w16cid:durableId="619843036">
    <w:abstractNumId w:val="33"/>
  </w:num>
  <w:num w:numId="48" w16cid:durableId="1694529377">
    <w:abstractNumId w:val="29"/>
  </w:num>
  <w:num w:numId="49" w16cid:durableId="1566642914">
    <w:abstractNumId w:val="39"/>
  </w:num>
  <w:num w:numId="50" w16cid:durableId="1915626199">
    <w:abstractNumId w:val="20"/>
  </w:num>
  <w:num w:numId="51" w16cid:durableId="5133507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CE"/>
    <w:rsid w:val="00000197"/>
    <w:rsid w:val="00010B9A"/>
    <w:rsid w:val="0001209F"/>
    <w:rsid w:val="00021D00"/>
    <w:rsid w:val="000316F0"/>
    <w:rsid w:val="00044099"/>
    <w:rsid w:val="000452C6"/>
    <w:rsid w:val="00045A82"/>
    <w:rsid w:val="00055DB3"/>
    <w:rsid w:val="00063F97"/>
    <w:rsid w:val="00065971"/>
    <w:rsid w:val="00067419"/>
    <w:rsid w:val="00086114"/>
    <w:rsid w:val="000866FC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383"/>
    <w:rsid w:val="00152A26"/>
    <w:rsid w:val="001764CE"/>
    <w:rsid w:val="00183417"/>
    <w:rsid w:val="001C454D"/>
    <w:rsid w:val="001D02DE"/>
    <w:rsid w:val="001D4577"/>
    <w:rsid w:val="001D72BA"/>
    <w:rsid w:val="001E1CDB"/>
    <w:rsid w:val="001E6506"/>
    <w:rsid w:val="001F2420"/>
    <w:rsid w:val="001F6EEB"/>
    <w:rsid w:val="00217BF0"/>
    <w:rsid w:val="00267DD2"/>
    <w:rsid w:val="002770F3"/>
    <w:rsid w:val="002951BD"/>
    <w:rsid w:val="00297E2A"/>
    <w:rsid w:val="002B6893"/>
    <w:rsid w:val="002C6634"/>
    <w:rsid w:val="002D7D46"/>
    <w:rsid w:val="002F038B"/>
    <w:rsid w:val="002F3586"/>
    <w:rsid w:val="00310160"/>
    <w:rsid w:val="0031563E"/>
    <w:rsid w:val="0034172E"/>
    <w:rsid w:val="00354003"/>
    <w:rsid w:val="0037071E"/>
    <w:rsid w:val="00382501"/>
    <w:rsid w:val="003B2D5D"/>
    <w:rsid w:val="003E018B"/>
    <w:rsid w:val="003E32B9"/>
    <w:rsid w:val="003F1870"/>
    <w:rsid w:val="00407333"/>
    <w:rsid w:val="0040782E"/>
    <w:rsid w:val="00414DB1"/>
    <w:rsid w:val="004202D8"/>
    <w:rsid w:val="004206A2"/>
    <w:rsid w:val="00422EEE"/>
    <w:rsid w:val="0043666E"/>
    <w:rsid w:val="00436B90"/>
    <w:rsid w:val="00454074"/>
    <w:rsid w:val="004C6BBA"/>
    <w:rsid w:val="004D08EE"/>
    <w:rsid w:val="004D4719"/>
    <w:rsid w:val="004D5266"/>
    <w:rsid w:val="00505421"/>
    <w:rsid w:val="00514CC5"/>
    <w:rsid w:val="0052224B"/>
    <w:rsid w:val="00524F11"/>
    <w:rsid w:val="005328B0"/>
    <w:rsid w:val="0054054F"/>
    <w:rsid w:val="00542CE3"/>
    <w:rsid w:val="00545179"/>
    <w:rsid w:val="00546BEA"/>
    <w:rsid w:val="00552D07"/>
    <w:rsid w:val="0055647F"/>
    <w:rsid w:val="00571E4B"/>
    <w:rsid w:val="00574085"/>
    <w:rsid w:val="005926D0"/>
    <w:rsid w:val="005B27EF"/>
    <w:rsid w:val="005E6192"/>
    <w:rsid w:val="005E6B56"/>
    <w:rsid w:val="005F4C4E"/>
    <w:rsid w:val="005F56B1"/>
    <w:rsid w:val="00615583"/>
    <w:rsid w:val="006433AC"/>
    <w:rsid w:val="00645760"/>
    <w:rsid w:val="00656974"/>
    <w:rsid w:val="00663EDC"/>
    <w:rsid w:val="006902A9"/>
    <w:rsid w:val="00696007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5985"/>
    <w:rsid w:val="007476C9"/>
    <w:rsid w:val="00753A51"/>
    <w:rsid w:val="007700A7"/>
    <w:rsid w:val="00771273"/>
    <w:rsid w:val="007724F1"/>
    <w:rsid w:val="00772BC0"/>
    <w:rsid w:val="007748A7"/>
    <w:rsid w:val="007A1988"/>
    <w:rsid w:val="007A2E65"/>
    <w:rsid w:val="007B0391"/>
    <w:rsid w:val="007B628E"/>
    <w:rsid w:val="007D0A71"/>
    <w:rsid w:val="007D2CDF"/>
    <w:rsid w:val="007D469D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8F06F3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6F3F"/>
    <w:rsid w:val="00987930"/>
    <w:rsid w:val="0099022A"/>
    <w:rsid w:val="00991B20"/>
    <w:rsid w:val="0099743F"/>
    <w:rsid w:val="009B009E"/>
    <w:rsid w:val="009B190E"/>
    <w:rsid w:val="009B6FDC"/>
    <w:rsid w:val="009D1A69"/>
    <w:rsid w:val="009D480B"/>
    <w:rsid w:val="009E22FD"/>
    <w:rsid w:val="009F75DD"/>
    <w:rsid w:val="00A23D89"/>
    <w:rsid w:val="00A3107E"/>
    <w:rsid w:val="00A65F0B"/>
    <w:rsid w:val="00A706B7"/>
    <w:rsid w:val="00AA3A92"/>
    <w:rsid w:val="00AA4393"/>
    <w:rsid w:val="00AB1CA6"/>
    <w:rsid w:val="00AC2ACF"/>
    <w:rsid w:val="00AE282D"/>
    <w:rsid w:val="00AF10E9"/>
    <w:rsid w:val="00AF58E1"/>
    <w:rsid w:val="00B147A7"/>
    <w:rsid w:val="00B20D38"/>
    <w:rsid w:val="00B23446"/>
    <w:rsid w:val="00B241D2"/>
    <w:rsid w:val="00B33505"/>
    <w:rsid w:val="00B402BD"/>
    <w:rsid w:val="00B40A8E"/>
    <w:rsid w:val="00B44A78"/>
    <w:rsid w:val="00B4738A"/>
    <w:rsid w:val="00B612B2"/>
    <w:rsid w:val="00B64C66"/>
    <w:rsid w:val="00B70A92"/>
    <w:rsid w:val="00B95EC5"/>
    <w:rsid w:val="00B96AA1"/>
    <w:rsid w:val="00BA56D2"/>
    <w:rsid w:val="00BA7DF1"/>
    <w:rsid w:val="00BD773C"/>
    <w:rsid w:val="00BE185C"/>
    <w:rsid w:val="00BE6124"/>
    <w:rsid w:val="00BF7A15"/>
    <w:rsid w:val="00C20939"/>
    <w:rsid w:val="00C239C6"/>
    <w:rsid w:val="00C329D7"/>
    <w:rsid w:val="00C33C51"/>
    <w:rsid w:val="00C668F0"/>
    <w:rsid w:val="00C7427C"/>
    <w:rsid w:val="00C75AEE"/>
    <w:rsid w:val="00C90570"/>
    <w:rsid w:val="00C9068E"/>
    <w:rsid w:val="00CA52C7"/>
    <w:rsid w:val="00CB712D"/>
    <w:rsid w:val="00CC42DE"/>
    <w:rsid w:val="00CD1A2D"/>
    <w:rsid w:val="00CF6C2A"/>
    <w:rsid w:val="00D0608C"/>
    <w:rsid w:val="00D14587"/>
    <w:rsid w:val="00D15AE6"/>
    <w:rsid w:val="00D160DD"/>
    <w:rsid w:val="00D174BC"/>
    <w:rsid w:val="00D275C6"/>
    <w:rsid w:val="00D405C9"/>
    <w:rsid w:val="00D64B85"/>
    <w:rsid w:val="00D64F19"/>
    <w:rsid w:val="00D71731"/>
    <w:rsid w:val="00D82BEB"/>
    <w:rsid w:val="00DA6F11"/>
    <w:rsid w:val="00DB1DCD"/>
    <w:rsid w:val="00E015B8"/>
    <w:rsid w:val="00E01FF8"/>
    <w:rsid w:val="00E0281A"/>
    <w:rsid w:val="00E1012A"/>
    <w:rsid w:val="00E12AE5"/>
    <w:rsid w:val="00E233B5"/>
    <w:rsid w:val="00E416AC"/>
    <w:rsid w:val="00E41BC2"/>
    <w:rsid w:val="00E52B61"/>
    <w:rsid w:val="00E60CA5"/>
    <w:rsid w:val="00E61B66"/>
    <w:rsid w:val="00E658ED"/>
    <w:rsid w:val="00E81328"/>
    <w:rsid w:val="00EC677D"/>
    <w:rsid w:val="00ED6F41"/>
    <w:rsid w:val="00ED6F46"/>
    <w:rsid w:val="00ED748E"/>
    <w:rsid w:val="00EE16F0"/>
    <w:rsid w:val="00EE431D"/>
    <w:rsid w:val="00EE4EC4"/>
    <w:rsid w:val="00EE55F0"/>
    <w:rsid w:val="00EE7411"/>
    <w:rsid w:val="00EF633F"/>
    <w:rsid w:val="00F047CE"/>
    <w:rsid w:val="00F050D3"/>
    <w:rsid w:val="00F1003D"/>
    <w:rsid w:val="00F512A6"/>
    <w:rsid w:val="00F664DF"/>
    <w:rsid w:val="00F830A3"/>
    <w:rsid w:val="00F93513"/>
    <w:rsid w:val="00FA45D2"/>
    <w:rsid w:val="00FB1CD6"/>
    <w:rsid w:val="00FE1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FB2667"/>
  <w15:docId w15:val="{249651BE-340B-448D-861C-3F30E56B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F358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C2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2emeAnn&#233;e\3&#232;me%20trimestre\P_App\R-MuthulingamAbiram-P_APP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R-MuthulingamAbiram-P_APP.dotx</Template>
  <TotalTime>736</TotalTime>
  <Pages>9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5658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Abiram Muthulingam</dc:creator>
  <cp:lastModifiedBy>Abiram Muthulingam</cp:lastModifiedBy>
  <cp:revision>42</cp:revision>
  <cp:lastPrinted>2009-09-04T13:21:00Z</cp:lastPrinted>
  <dcterms:created xsi:type="dcterms:W3CDTF">2025-01-13T12:53:00Z</dcterms:created>
  <dcterms:modified xsi:type="dcterms:W3CDTF">2025-03-14T21:17:00Z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